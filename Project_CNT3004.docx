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36CAA" w14:textId="77777777" w:rsidR="576062CF" w:rsidRDefault="576062CF" w:rsidP="00FD478C"/>
    <w:p w14:paraId="42BCA0AE" w14:textId="77777777" w:rsidR="576062CF" w:rsidRDefault="576062CF" w:rsidP="00FD478C"/>
    <w:p w14:paraId="596D14C4" w14:textId="77777777" w:rsidR="576062CF" w:rsidRDefault="576062CF" w:rsidP="00FD478C"/>
    <w:p w14:paraId="48C29013" w14:textId="77777777" w:rsidR="576062CF" w:rsidRDefault="576062CF" w:rsidP="00FD478C"/>
    <w:p w14:paraId="6B1DFFD1" w14:textId="3D88D881" w:rsidR="576062CF" w:rsidRPr="00FD478C" w:rsidRDefault="007E6AE5" w:rsidP="00FD478C">
      <w:pPr>
        <w:pStyle w:val="Title"/>
      </w:pPr>
      <w:r>
        <w:t>Name of Project</w:t>
      </w:r>
      <w:r w:rsidR="576062CF" w:rsidRPr="00FD478C">
        <w:t xml:space="preserve"> </w:t>
      </w:r>
    </w:p>
    <w:p w14:paraId="78EBE9BC" w14:textId="40387266" w:rsidR="576062CF" w:rsidRDefault="007E6AE5" w:rsidP="00FD478C">
      <w:pPr>
        <w:pStyle w:val="Subtitle"/>
      </w:pPr>
      <w:r>
        <w:t>Date</w:t>
      </w:r>
      <w:r w:rsidR="00FD478C" w:rsidRPr="00FD478C">
        <w:t xml:space="preserve"> </w:t>
      </w:r>
    </w:p>
    <w:p w14:paraId="0D72D865" w14:textId="6A15CAB8" w:rsidR="00FD478C" w:rsidRDefault="00FD478C" w:rsidP="00FD478C">
      <w:pPr>
        <w:pStyle w:val="Subtitle"/>
      </w:pPr>
      <w:r w:rsidRPr="00FD478C">
        <w:t xml:space="preserve"> </w:t>
      </w:r>
      <w:r w:rsidR="007E6AE5">
        <w:t>Course Section</w:t>
      </w:r>
      <w:r w:rsidRPr="00FD478C">
        <w:t xml:space="preserve"> </w:t>
      </w:r>
    </w:p>
    <w:p w14:paraId="32301659" w14:textId="77777777" w:rsidR="007E6AE5" w:rsidRDefault="007E6AE5" w:rsidP="007E6AE5">
      <w:pPr>
        <w:pStyle w:val="Subtitle"/>
      </w:pPr>
      <w:r>
        <w:t>Names</w:t>
      </w:r>
      <w:r w:rsidR="00FD478C" w:rsidRPr="00FD478C">
        <w:t xml:space="preserve"> </w:t>
      </w:r>
    </w:p>
    <w:p w14:paraId="73DBF1DC" w14:textId="0E61ADE9" w:rsidR="733B038C" w:rsidRDefault="007E6AE5" w:rsidP="007E6AE5">
      <w:pPr>
        <w:spacing w:after="160" w:line="259" w:lineRule="auto"/>
        <w:ind w:firstLine="0"/>
      </w:pPr>
      <w:r>
        <w:br w:type="page"/>
      </w:r>
    </w:p>
    <w:p w14:paraId="49ED4D72" w14:textId="51174B21" w:rsidR="00904DBE" w:rsidRDefault="007E6AE5" w:rsidP="00904DBE">
      <w:pPr>
        <w:pStyle w:val="SectionTitle"/>
      </w:pPr>
      <w:r>
        <w:t>Introduction</w:t>
      </w:r>
      <w:r w:rsidR="00904DBE" w:rsidRPr="00FD478C">
        <w:t xml:space="preserve"> </w:t>
      </w:r>
    </w:p>
    <w:p w14:paraId="10C0C0D3" w14:textId="77777777" w:rsidR="007E6AE5" w:rsidRDefault="00CD2CD0" w:rsidP="007E6AE5">
      <w:pPr>
        <w:pStyle w:val="NoIndent"/>
      </w:pPr>
      <w:sdt>
        <w:sdtPr>
          <w:id w:val="4878994"/>
          <w:placeholder>
            <w:docPart w:val="C3A5F2928E5D564A972167D8C7579556"/>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p>
    <w:p w14:paraId="26DA008A" w14:textId="57F02B6B" w:rsidR="007E6AE5" w:rsidRDefault="007E6AE5" w:rsidP="007E6AE5">
      <w:pPr>
        <w:pStyle w:val="SectionTitle"/>
      </w:pPr>
      <w:r>
        <w:t>Project Objectives</w:t>
      </w:r>
    </w:p>
    <w:p w14:paraId="6FEF42DC" w14:textId="145367FB" w:rsidR="007E6AE5" w:rsidRDefault="007E6AE5" w:rsidP="007E6AE5">
      <w:pPr>
        <w:pStyle w:val="NoIndent"/>
      </w:pPr>
      <w:sdt>
        <w:sdtPr>
          <w:id w:val="-1687975952"/>
          <w:placeholder>
            <w:docPart w:val="326C2741BD3BE441B67431B2A35F8C7C"/>
          </w:placeholder>
          <w:temporary/>
          <w:showingPlcHdr/>
          <w15:appearance w15:val="hidden"/>
        </w:sdtPr>
        <w:sdtContent>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sdtContent>
      </w:sdt>
      <w:r w:rsidR="72E609EB">
        <w:t xml:space="preserve"> </w:t>
      </w:r>
    </w:p>
    <w:p w14:paraId="7EE17BD8" w14:textId="0E999EF2" w:rsidR="007E6AE5" w:rsidRDefault="007E6AE5" w:rsidP="007E6AE5">
      <w:pPr>
        <w:spacing w:after="160" w:line="259" w:lineRule="auto"/>
        <w:ind w:firstLine="0"/>
      </w:pPr>
      <w:r>
        <w:br w:type="page"/>
      </w:r>
    </w:p>
    <w:p w14:paraId="4626B59C" w14:textId="77777777" w:rsidR="007E6AE5" w:rsidRDefault="007E6AE5" w:rsidP="007E6AE5">
      <w:pPr>
        <w:pStyle w:val="SectionTitle"/>
        <w:jc w:val="left"/>
      </w:pPr>
      <w:r w:rsidRPr="007E6AE5">
        <w:t>System architecture and design</w:t>
      </w:r>
      <w:r>
        <w:t xml:space="preserve"> </w:t>
      </w:r>
      <w:r w:rsidRPr="00FD478C">
        <w:t xml:space="preserve"> </w:t>
      </w:r>
    </w:p>
    <w:p w14:paraId="56120A6C" w14:textId="77777777" w:rsidR="007E6AE5" w:rsidRDefault="007E6AE5" w:rsidP="007E6AE5">
      <w:r w:rsidRPr="007E6AE5">
        <w:t>(1 -2 pages)</w:t>
      </w:r>
      <w:r>
        <w:t xml:space="preserve"> </w:t>
      </w:r>
    </w:p>
    <w:p w14:paraId="24CE7654" w14:textId="3D26A607" w:rsidR="007E6AE5" w:rsidRDefault="007E6AE5" w:rsidP="007E6AE5">
      <w:pPr>
        <w:pStyle w:val="SectionTitle"/>
        <w:jc w:val="left"/>
      </w:pPr>
      <w:r w:rsidRPr="007E6AE5">
        <w:t>Implementation details</w:t>
      </w:r>
      <w:r>
        <w:t xml:space="preserve"> </w:t>
      </w:r>
      <w:r w:rsidRPr="00FD478C">
        <w:t xml:space="preserve"> </w:t>
      </w:r>
    </w:p>
    <w:p w14:paraId="2AE92EF0" w14:textId="2C68A0A3" w:rsidR="576062CF" w:rsidRDefault="007E6AE5" w:rsidP="007E6AE5">
      <w:r>
        <w:t>3 pages</w:t>
      </w:r>
      <w:r w:rsidR="72E609EB">
        <w:t xml:space="preserve"> </w:t>
      </w:r>
    </w:p>
    <w:p w14:paraId="4EBA69BB" w14:textId="5AE6AB9E" w:rsidR="576062CF" w:rsidRPr="007D4A2B" w:rsidRDefault="007E6AE5" w:rsidP="007E6AE5">
      <w:pPr>
        <w:pStyle w:val="Heading1"/>
        <w:jc w:val="left"/>
      </w:pPr>
      <w:r w:rsidRPr="007E6AE5">
        <w:t>Experimental results and analysis</w:t>
      </w:r>
      <w:r w:rsidR="576062CF" w:rsidRPr="007D4A2B">
        <w:t xml:space="preserve"> </w:t>
      </w:r>
    </w:p>
    <w:p w14:paraId="6076FBC8" w14:textId="159CD388" w:rsidR="576062CF" w:rsidRDefault="007E6AE5" w:rsidP="007E6AE5">
      <w:r>
        <w:t>Presented in captioned diagrams, graphs and screenshots. Each should be supported with 1 – 2 paragraphs each. (3 -4 pages)</w:t>
      </w:r>
      <w:r w:rsidR="72E609EB">
        <w:t xml:space="preserve"> </w:t>
      </w:r>
    </w:p>
    <w:p w14:paraId="4FA6011F" w14:textId="6B706060" w:rsidR="576062CF" w:rsidRPr="007D4A2B" w:rsidRDefault="007E6AE5" w:rsidP="007D4A2B">
      <w:pPr>
        <w:pStyle w:val="Heading2"/>
      </w:pPr>
      <w:r w:rsidRPr="007E6AE5">
        <w:t>Problems faced</w:t>
      </w:r>
      <w:r w:rsidR="576062CF" w:rsidRPr="007D4A2B">
        <w:t xml:space="preserve"> </w:t>
      </w:r>
    </w:p>
    <w:p w14:paraId="2E85D775" w14:textId="669DD55E" w:rsidR="576062CF" w:rsidRDefault="007E6AE5" w:rsidP="576062CF">
      <w:r w:rsidRPr="007E6AE5">
        <w:t>1 -2 paragraphs</w:t>
      </w:r>
      <w:r w:rsidR="72E609EB">
        <w:t xml:space="preserve"> </w:t>
      </w:r>
    </w:p>
    <w:p w14:paraId="5FA76B22" w14:textId="0B010AD2" w:rsidR="576062CF" w:rsidRPr="007E6AE5" w:rsidRDefault="007E6AE5" w:rsidP="007D4A2B">
      <w:pPr>
        <w:pStyle w:val="Heading3"/>
        <w:rPr>
          <w:i w:val="0"/>
          <w:iCs w:val="0"/>
        </w:rPr>
      </w:pPr>
      <w:r w:rsidRPr="007E6AE5">
        <w:rPr>
          <w:i w:val="0"/>
          <w:iCs w:val="0"/>
        </w:rPr>
        <w:t>What was learned</w:t>
      </w:r>
      <w:r w:rsidR="576062CF" w:rsidRPr="007E6AE5">
        <w:rPr>
          <w:i w:val="0"/>
          <w:iCs w:val="0"/>
        </w:rPr>
        <w:t xml:space="preserve"> </w:t>
      </w:r>
    </w:p>
    <w:p w14:paraId="34C5EA11" w14:textId="402A715C" w:rsidR="006F4709" w:rsidRDefault="007E6AE5" w:rsidP="006F4709">
      <w:r w:rsidRPr="007E6AE5">
        <w:t>(1 – 2 paragraphs from each team member)</w:t>
      </w:r>
      <w:r w:rsidR="006F4709">
        <w:t xml:space="preserve"> </w:t>
      </w:r>
    </w:p>
    <w:p w14:paraId="3FD2EC66" w14:textId="77777777" w:rsidR="007E6AE5" w:rsidRDefault="007E6AE5" w:rsidP="007E6AE5">
      <w:pPr>
        <w:ind w:firstLine="0"/>
      </w:pPr>
      <w:r w:rsidRPr="007E6AE5">
        <w:rPr>
          <w:b/>
          <w:bCs/>
        </w:rPr>
        <w:t>Individual contribution table</w:t>
      </w:r>
      <w:r w:rsidR="006F4709" w:rsidRPr="006F4709">
        <w:t xml:space="preserve"> </w:t>
      </w:r>
    </w:p>
    <w:p w14:paraId="27B16B8A" w14:textId="59F9D82C" w:rsidR="576062CF" w:rsidRPr="006F4709" w:rsidRDefault="00183220" w:rsidP="00183220">
      <w:pPr>
        <w:rPr>
          <w:b/>
          <w:bCs/>
        </w:rPr>
      </w:pPr>
      <w:r>
        <w:t>displays activity type and percentage of effort for each team member)</w:t>
      </w:r>
      <w:r w:rsidR="72E609EB">
        <w:t xml:space="preserve"> </w:t>
      </w:r>
    </w:p>
    <w:p w14:paraId="4854A34D" w14:textId="77777777" w:rsidR="00183220" w:rsidRPr="00183220" w:rsidRDefault="007E6AE5" w:rsidP="00183220">
      <w:pPr>
        <w:ind w:firstLine="0"/>
      </w:pPr>
      <w:r w:rsidRPr="00183220">
        <w:rPr>
          <w:b/>
          <w:bCs/>
        </w:rPr>
        <w:t>Conclusions and future work</w:t>
      </w:r>
      <w:r w:rsidR="72E609EB" w:rsidRPr="00183220">
        <w:rPr>
          <w:rStyle w:val="Heading5Char"/>
        </w:rPr>
        <w:t xml:space="preserve"> </w:t>
      </w:r>
    </w:p>
    <w:p w14:paraId="3C361D35" w14:textId="015B2A71" w:rsidR="576062CF" w:rsidRDefault="00183220" w:rsidP="00183220">
      <w:pPr>
        <w:ind w:firstLine="0"/>
      </w:pPr>
      <w:r>
        <w:tab/>
      </w:r>
      <w:r w:rsidRPr="00183220">
        <w:t>3 paragraphs</w:t>
      </w:r>
    </w:p>
    <w:p w14:paraId="030B604F" w14:textId="77777777" w:rsidR="576062CF" w:rsidRDefault="576062CF">
      <w:r>
        <w:br w:type="page"/>
      </w:r>
    </w:p>
    <w:p w14:paraId="667A794F" w14:textId="77777777" w:rsidR="576062CF" w:rsidRDefault="00CD2CD0" w:rsidP="00FA4C9E">
      <w:pPr>
        <w:pStyle w:val="SectionTitle"/>
      </w:pPr>
      <w:sdt>
        <w:sdtPr>
          <w:id w:val="682713825"/>
          <w:placeholder>
            <w:docPart w:val="CB2B073B6B8E9C4E9E91B1678F17A54E"/>
          </w:placeholder>
          <w:temporary/>
          <w:showingPlcHdr/>
          <w15:appearance w15:val="hidden"/>
        </w:sdtPr>
        <w:sdtContent>
          <w:r w:rsidR="00FA4C9E" w:rsidRPr="576062CF">
            <w:t>References</w:t>
          </w:r>
        </w:sdtContent>
      </w:sdt>
      <w:r w:rsidR="576062CF" w:rsidRPr="576062CF">
        <w:t xml:space="preserve"> </w:t>
      </w:r>
    </w:p>
    <w:p w14:paraId="038CB7E7" w14:textId="77777777" w:rsidR="576062CF" w:rsidRPr="00530EF3" w:rsidRDefault="00CD2CD0" w:rsidP="00530EF3">
      <w:pPr>
        <w:pStyle w:val="References"/>
      </w:pPr>
      <w:sdt>
        <w:sdtPr>
          <w:id w:val="-558623481"/>
          <w:placeholder>
            <w:docPart w:val="E253569A5CDBA143A9141330DC97E785"/>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2E0B9A7BBC6AEA4CBBECE5D836BDE012"/>
          </w:placeholder>
          <w:showingPlcHdr/>
          <w15:appearance w15:val="hidden"/>
        </w:sdtPr>
        <w:sdtContent>
          <w:r w:rsidR="00530EF3" w:rsidRPr="00530EF3">
            <w:rPr>
              <w:rStyle w:val="Emphasis"/>
            </w:rPr>
            <w:t>Journal Title</w:t>
          </w:r>
        </w:sdtContent>
      </w:sdt>
      <w:sdt>
        <w:sdtPr>
          <w:id w:val="942426849"/>
          <w:placeholder>
            <w:docPart w:val="1DD6F528E462C94FA94710B3B634251B"/>
          </w:placeholder>
          <w:showingPlcHdr/>
          <w15:appearance w15:val="hidden"/>
        </w:sdtPr>
        <w:sdtContent>
          <w:r w:rsidR="00530EF3" w:rsidRPr="00530EF3">
            <w:t>, Pages #-#. URL.</w:t>
          </w:r>
        </w:sdtContent>
      </w:sdt>
      <w:r w:rsidR="00530EF3" w:rsidRPr="00530EF3">
        <w:t xml:space="preserve"> </w:t>
      </w:r>
      <w:sdt>
        <w:sdtPr>
          <w:id w:val="494080928"/>
          <w:placeholder>
            <w:docPart w:val="2F983D1CB86DB6468A697696F1682956"/>
          </w:placeholder>
          <w:showingPlcHdr/>
          <w15:appearance w15:val="hidden"/>
        </w:sdtPr>
        <w:sdtContent>
          <w:r w:rsidR="00530EF3" w:rsidRPr="72E609EB">
            <w:rPr>
              <w:color w:val="4472C4" w:themeColor="accent1"/>
              <w:u w:val="single"/>
            </w:rPr>
            <w:t>URL</w:t>
          </w:r>
          <w:r w:rsidR="00530EF3">
            <w:t>.</w:t>
          </w:r>
        </w:sdtContent>
      </w:sdt>
    </w:p>
    <w:p w14:paraId="4877C81F" w14:textId="77777777" w:rsidR="00FA4C9E" w:rsidRPr="00530EF3" w:rsidRDefault="00CD2CD0" w:rsidP="00530EF3">
      <w:pPr>
        <w:pStyle w:val="References"/>
      </w:pPr>
      <w:sdt>
        <w:sdtPr>
          <w:id w:val="-935282349"/>
          <w:placeholder>
            <w:docPart w:val="9ED102B7DFFE28439A3994934F678132"/>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A5B5CF04D989F648B9814E1265E7DD2F"/>
          </w:placeholder>
          <w:showingPlcHdr/>
          <w15:appearance w15:val="hidden"/>
        </w:sdtPr>
        <w:sdtContent>
          <w:r w:rsidR="00530EF3" w:rsidRPr="00530EF3">
            <w:rPr>
              <w:rStyle w:val="Emphasis"/>
            </w:rPr>
            <w:t>Book Title</w:t>
          </w:r>
        </w:sdtContent>
      </w:sdt>
      <w:sdt>
        <w:sdtPr>
          <w:id w:val="-1149664914"/>
          <w:placeholder>
            <w:docPart w:val="A5B5CF04D989F648B9814E1265E7DD2F"/>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8C26DB01B07BF243BB65AE990A33E6D5"/>
          </w:placeholder>
          <w:showingPlcHdr/>
          <w15:appearance w15:val="hidden"/>
        </w:sdtPr>
        <w:sdtContent>
          <w:r w:rsidR="00530EF3" w:rsidRPr="72E609EB">
            <w:rPr>
              <w:color w:val="4472C4" w:themeColor="accent1"/>
              <w:u w:val="single"/>
            </w:rPr>
            <w:t>URL</w:t>
          </w:r>
          <w:r w:rsidR="00530EF3">
            <w:t>.</w:t>
          </w:r>
        </w:sdtContent>
      </w:sdt>
    </w:p>
    <w:p w14:paraId="364537BC" w14:textId="77777777" w:rsidR="576062CF" w:rsidRDefault="00CD2CD0" w:rsidP="00B5233A">
      <w:pPr>
        <w:pStyle w:val="References"/>
      </w:pPr>
      <w:sdt>
        <w:sdtPr>
          <w:id w:val="-1514138040"/>
          <w:placeholder>
            <w:docPart w:val="FDF9B5CB391B5A4687242BF9536E6A0A"/>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7D1569952D7DE345A8D7C1D8AA5DB685"/>
          </w:placeholder>
          <w:showingPlcHdr/>
          <w15:appearance w15:val="hidden"/>
        </w:sdtPr>
        <w:sdtContent>
          <w:r w:rsidR="00530EF3" w:rsidRPr="00530EF3">
            <w:rPr>
              <w:rStyle w:val="Emphasis"/>
            </w:rPr>
            <w:t>Report Title</w:t>
          </w:r>
        </w:sdtContent>
      </w:sdt>
      <w:sdt>
        <w:sdtPr>
          <w:id w:val="-375388076"/>
          <w:placeholder>
            <w:docPart w:val="7D1569952D7DE345A8D7C1D8AA5DB685"/>
          </w:placeholder>
          <w:showingPlcHdr/>
          <w15:appearance w15:val="hidden"/>
        </w:sdtPr>
        <w:sdtContent>
          <w:r w:rsidR="00530EF3" w:rsidRPr="00530EF3">
            <w:rPr>
              <w:rStyle w:val="Emphasis"/>
            </w:rPr>
            <w:t>Report Title</w:t>
          </w:r>
        </w:sdtContent>
      </w:sdt>
      <w:r w:rsidR="00530EF3">
        <w:t xml:space="preserve"> </w:t>
      </w:r>
      <w:sdt>
        <w:sdtPr>
          <w:id w:val="91210718"/>
          <w:placeholder>
            <w:docPart w:val="D16E2EF2C6A0E04B9EDD0417058AA8C9"/>
          </w:placeholder>
          <w:showingPlcHdr/>
          <w15:appearance w15:val="hidden"/>
        </w:sdtPr>
        <w:sdtContent>
          <w:r w:rsidR="00530EF3" w:rsidRPr="72E609EB">
            <w:rPr>
              <w:color w:val="4472C4" w:themeColor="accent1"/>
              <w:u w:val="single"/>
            </w:rPr>
            <w:t>URL</w:t>
          </w:r>
          <w:r w:rsidR="00530EF3">
            <w:t>.</w:t>
          </w:r>
        </w:sdtContent>
      </w:sdt>
    </w:p>
    <w:p w14:paraId="18780569" w14:textId="77777777" w:rsidR="576062CF" w:rsidRDefault="00CD2CD0" w:rsidP="00B5233A">
      <w:pPr>
        <w:pStyle w:val="References"/>
      </w:pPr>
      <w:sdt>
        <w:sdtPr>
          <w:id w:val="-1918858365"/>
          <w:placeholder>
            <w:docPart w:val="61952F370F7ED54DA21FC7CAA27C1946"/>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B65E8D6E6BC6004B962922E6399A7CC6"/>
          </w:placeholder>
          <w:showingPlcHdr/>
          <w15:appearance w15:val="hidden"/>
        </w:sdtPr>
        <w:sdtContent>
          <w:r w:rsidR="00530EF3" w:rsidRPr="00530EF3">
            <w:rPr>
              <w:rStyle w:val="Emphasis"/>
            </w:rPr>
            <w:t>Periodical.</w:t>
          </w:r>
        </w:sdtContent>
      </w:sdt>
      <w:sdt>
        <w:sdtPr>
          <w:id w:val="-1414775775"/>
          <w:placeholder>
            <w:docPart w:val="B65E8D6E6BC6004B962922E6399A7CC6"/>
          </w:placeholder>
          <w:showingPlcHdr/>
          <w15:appearance w15:val="hidden"/>
        </w:sdtPr>
        <w:sdtContent>
          <w:r w:rsidR="00530EF3" w:rsidRPr="00530EF3">
            <w:rPr>
              <w:rStyle w:val="Emphasis"/>
            </w:rPr>
            <w:t>Periodical.</w:t>
          </w:r>
        </w:sdtContent>
      </w:sdt>
    </w:p>
    <w:p w14:paraId="4F744604" w14:textId="77777777" w:rsidR="576062CF" w:rsidRDefault="00CD2CD0" w:rsidP="00B5233A">
      <w:pPr>
        <w:pStyle w:val="References"/>
      </w:pPr>
      <w:sdt>
        <w:sdtPr>
          <w:id w:val="480818044"/>
          <w:placeholder>
            <w:docPart w:val="16BF4E41A187C04E98F3FAD9F63D93E3"/>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1819B1D9245D4D46BFB5E26BF6BB89B0"/>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5354CC5C1E26624B81BCFE308FE269D3"/>
          </w:placeholder>
          <w:showingPlcHdr/>
          <w15:appearance w15:val="hidden"/>
        </w:sdtPr>
        <w:sdtContent>
          <w:r w:rsidR="00530EF3" w:rsidRPr="72E609EB">
            <w:rPr>
              <w:color w:val="4472C4" w:themeColor="accent1"/>
              <w:u w:val="single"/>
            </w:rPr>
            <w:t>URL</w:t>
          </w:r>
          <w:r w:rsidR="00530EF3">
            <w:t>.</w:t>
          </w:r>
        </w:sdtContent>
      </w:sdt>
    </w:p>
    <w:p w14:paraId="3AAEDC1F" w14:textId="77777777" w:rsidR="576062CF" w:rsidRDefault="576062CF">
      <w:r>
        <w:br w:type="page"/>
      </w:r>
    </w:p>
    <w:p w14:paraId="613F74D7" w14:textId="77777777" w:rsidR="576062CF" w:rsidRDefault="00CD2CD0" w:rsidP="00FA4C9E">
      <w:pPr>
        <w:pStyle w:val="SectionTitle"/>
      </w:pPr>
      <w:sdt>
        <w:sdtPr>
          <w:id w:val="-1427563663"/>
          <w:placeholder>
            <w:docPart w:val="20905AF6D75F3447A64242C665F70BB8"/>
          </w:placeholder>
          <w:temporary/>
          <w:showingPlcHdr/>
          <w15:appearance w15:val="hidden"/>
        </w:sdtPr>
        <w:sdtContent>
          <w:r w:rsidR="00727711">
            <w:t>Footnotes</w:t>
          </w:r>
        </w:sdtContent>
      </w:sdt>
      <w:r w:rsidR="576062CF" w:rsidRPr="576062CF">
        <w:t xml:space="preserve"> </w:t>
      </w:r>
    </w:p>
    <w:p w14:paraId="5A72454E" w14:textId="77777777" w:rsidR="576062CF" w:rsidRDefault="00CD2CD0" w:rsidP="576062CF">
      <w:sdt>
        <w:sdtPr>
          <w:rPr>
            <w:vertAlign w:val="superscript"/>
          </w:rPr>
          <w:id w:val="1273135872"/>
          <w:placeholder>
            <w:docPart w:val="35A28A348DA6BF488370A887F140C427"/>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6CD99C12" w14:textId="77777777" w:rsidR="576062CF" w:rsidRDefault="576062CF">
      <w:r>
        <w:br w:type="page"/>
      </w:r>
    </w:p>
    <w:p w14:paraId="73455D77" w14:textId="77777777" w:rsidR="576062CF" w:rsidRDefault="00CD2CD0" w:rsidP="00FA4C9E">
      <w:pPr>
        <w:pStyle w:val="SectionTitle"/>
      </w:pPr>
      <w:sdt>
        <w:sdtPr>
          <w:id w:val="994682895"/>
          <w:placeholder>
            <w:docPart w:val="4AFEB9692CFDA040ADD374E7F1C9C72E"/>
          </w:placeholder>
          <w:temporary/>
          <w:showingPlcHdr/>
          <w15:appearance w15:val="hidden"/>
        </w:sdtPr>
        <w:sdtContent>
          <w:r w:rsidR="00FA4C9E" w:rsidRPr="576062CF">
            <w:t>Tables</w:t>
          </w:r>
        </w:sdtContent>
      </w:sdt>
      <w:r w:rsidR="576062CF" w:rsidRPr="576062CF">
        <w:t xml:space="preserve"> </w:t>
      </w:r>
    </w:p>
    <w:p w14:paraId="471F92E5" w14:textId="77777777" w:rsidR="576062CF" w:rsidRDefault="00CD2CD0" w:rsidP="00530EF3">
      <w:pPr>
        <w:pStyle w:val="CaptionCallout"/>
      </w:pPr>
      <w:sdt>
        <w:sdtPr>
          <w:id w:val="-1132940838"/>
          <w:placeholder>
            <w:docPart w:val="A9B5CF64AD91864D9A97BDC244633734"/>
          </w:placeholder>
          <w:temporary/>
          <w:showingPlcHdr/>
          <w15:appearance w15:val="hidden"/>
        </w:sdtPr>
        <w:sdtContent>
          <w:r w:rsidR="00FA4C9E">
            <w:t>Table 1</w:t>
          </w:r>
        </w:sdtContent>
      </w:sdt>
      <w:r w:rsidR="576062CF">
        <w:t xml:space="preserve"> </w:t>
      </w:r>
    </w:p>
    <w:p w14:paraId="21532DFD" w14:textId="77777777" w:rsidR="576062CF" w:rsidRPr="00530EF3" w:rsidRDefault="00CD2CD0" w:rsidP="00530EF3">
      <w:pPr>
        <w:pStyle w:val="Caption"/>
      </w:pPr>
      <w:sdt>
        <w:sdtPr>
          <w:id w:val="1556357552"/>
          <w:placeholder>
            <w:docPart w:val="B153389CAF8F3145A47BBF3954AB4AB3"/>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932782" w14:textId="77777777" w:rsidTr="00DF3215">
        <w:tc>
          <w:tcPr>
            <w:tcW w:w="1845" w:type="dxa"/>
            <w:tcBorders>
              <w:top w:val="single" w:sz="12" w:space="0" w:color="auto"/>
              <w:bottom w:val="single" w:sz="12" w:space="0" w:color="auto"/>
            </w:tcBorders>
          </w:tcPr>
          <w:p w14:paraId="0F1811BD" w14:textId="77777777" w:rsidR="576062CF" w:rsidRDefault="00CD2CD0" w:rsidP="007D4A2B">
            <w:pPr>
              <w:pStyle w:val="NoIndent"/>
            </w:pPr>
            <w:sdt>
              <w:sdtPr>
                <w:id w:val="-140042392"/>
                <w:placeholder>
                  <w:docPart w:val="64D05DE693FA8642A31557681EBCF1D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96D366F" w14:textId="77777777" w:rsidR="576062CF" w:rsidRDefault="00CD2CD0" w:rsidP="007D4A2B">
            <w:pPr>
              <w:pStyle w:val="NoIndent"/>
            </w:pPr>
            <w:sdt>
              <w:sdtPr>
                <w:id w:val="1498536787"/>
                <w:placeholder>
                  <w:docPart w:val="B16365597FD20041A2A3B16D38E83E0A"/>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DCE11B2" w14:textId="77777777" w:rsidR="576062CF" w:rsidRDefault="00CD2CD0" w:rsidP="007D4A2B">
            <w:pPr>
              <w:pStyle w:val="NoIndent"/>
            </w:pPr>
            <w:sdt>
              <w:sdtPr>
                <w:id w:val="-1615745668"/>
                <w:placeholder>
                  <w:docPart w:val="5637277D3D23664AB96E44ADFF11A8B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589BD8B" w14:textId="77777777" w:rsidR="576062CF" w:rsidRDefault="00CD2CD0" w:rsidP="007D4A2B">
            <w:pPr>
              <w:pStyle w:val="NoIndent"/>
            </w:pPr>
            <w:sdt>
              <w:sdtPr>
                <w:id w:val="-1938125083"/>
                <w:placeholder>
                  <w:docPart w:val="CCF7B5F193B5954FA76273FBD9D238EA"/>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0395C34" w14:textId="77777777" w:rsidR="576062CF" w:rsidRDefault="00CD2CD0" w:rsidP="007D4A2B">
            <w:pPr>
              <w:pStyle w:val="NoIndent"/>
            </w:pPr>
            <w:sdt>
              <w:sdtPr>
                <w:id w:val="1058903036"/>
                <w:placeholder>
                  <w:docPart w:val="3F50F73140B42C4BBC57F333ECBD0030"/>
                </w:placeholder>
                <w:temporary/>
                <w:showingPlcHdr/>
                <w15:appearance w15:val="hidden"/>
              </w:sdtPr>
              <w:sdtContent>
                <w:r w:rsidR="00823731" w:rsidRPr="576062CF">
                  <w:t>Column Head</w:t>
                </w:r>
              </w:sdtContent>
            </w:sdt>
          </w:p>
        </w:tc>
      </w:tr>
      <w:tr w:rsidR="576062CF" w14:paraId="23DF19AB" w14:textId="77777777" w:rsidTr="00DF3215">
        <w:tc>
          <w:tcPr>
            <w:tcW w:w="1845" w:type="dxa"/>
            <w:tcBorders>
              <w:top w:val="single" w:sz="12" w:space="0" w:color="auto"/>
            </w:tcBorders>
          </w:tcPr>
          <w:p w14:paraId="7F5F8049" w14:textId="77777777" w:rsidR="576062CF" w:rsidRDefault="00CD2CD0" w:rsidP="007D4A2B">
            <w:pPr>
              <w:pStyle w:val="NoIndent"/>
            </w:pPr>
            <w:sdt>
              <w:sdtPr>
                <w:id w:val="-550385774"/>
                <w:placeholder>
                  <w:docPart w:val="826EBEA6D28E1441AFC903AD1B9669B3"/>
                </w:placeholder>
                <w:temporary/>
                <w:showingPlcHdr/>
                <w15:appearance w15:val="hidden"/>
              </w:sdtPr>
              <w:sdtContent>
                <w:r w:rsidR="00823731" w:rsidRPr="576062CF">
                  <w:t>Row Head</w:t>
                </w:r>
              </w:sdtContent>
            </w:sdt>
          </w:p>
        </w:tc>
        <w:tc>
          <w:tcPr>
            <w:tcW w:w="1845" w:type="dxa"/>
            <w:tcBorders>
              <w:top w:val="single" w:sz="12" w:space="0" w:color="auto"/>
            </w:tcBorders>
          </w:tcPr>
          <w:p w14:paraId="0DC97D77" w14:textId="77777777" w:rsidR="576062CF" w:rsidRDefault="00CD2CD0" w:rsidP="007D4A2B">
            <w:pPr>
              <w:pStyle w:val="NoIndent"/>
            </w:pPr>
            <w:sdt>
              <w:sdtPr>
                <w:id w:val="913054159"/>
                <w:placeholder>
                  <w:docPart w:val="EC4930F1C3FA5C4FB9E3798378754885"/>
                </w:placeholder>
                <w:temporary/>
                <w:showingPlcHdr/>
                <w15:appearance w15:val="hidden"/>
              </w:sdtPr>
              <w:sdtContent>
                <w:r w:rsidR="00823731">
                  <w:t>123</w:t>
                </w:r>
              </w:sdtContent>
            </w:sdt>
          </w:p>
        </w:tc>
        <w:tc>
          <w:tcPr>
            <w:tcW w:w="1845" w:type="dxa"/>
            <w:tcBorders>
              <w:top w:val="single" w:sz="12" w:space="0" w:color="auto"/>
            </w:tcBorders>
          </w:tcPr>
          <w:p w14:paraId="05DEE4F9" w14:textId="77777777" w:rsidR="576062CF" w:rsidRDefault="00CD2CD0" w:rsidP="007D4A2B">
            <w:pPr>
              <w:pStyle w:val="NoIndent"/>
            </w:pPr>
            <w:sdt>
              <w:sdtPr>
                <w:id w:val="1058124394"/>
                <w:placeholder>
                  <w:docPart w:val="438CFE4E7446334DB5A595749A4234BF"/>
                </w:placeholder>
                <w:temporary/>
                <w:showingPlcHdr/>
                <w15:appearance w15:val="hidden"/>
              </w:sdtPr>
              <w:sdtContent>
                <w:r w:rsidR="00823731">
                  <w:t>123</w:t>
                </w:r>
              </w:sdtContent>
            </w:sdt>
          </w:p>
        </w:tc>
        <w:tc>
          <w:tcPr>
            <w:tcW w:w="1845" w:type="dxa"/>
            <w:tcBorders>
              <w:top w:val="single" w:sz="12" w:space="0" w:color="auto"/>
            </w:tcBorders>
          </w:tcPr>
          <w:p w14:paraId="5302D469" w14:textId="77777777" w:rsidR="576062CF" w:rsidRDefault="00CD2CD0" w:rsidP="007D4A2B">
            <w:pPr>
              <w:pStyle w:val="NoIndent"/>
            </w:pPr>
            <w:sdt>
              <w:sdtPr>
                <w:id w:val="703761216"/>
                <w:placeholder>
                  <w:docPart w:val="8B3DE0E3D1BDCD4FB4F80FE37C4CD174"/>
                </w:placeholder>
                <w:temporary/>
                <w:showingPlcHdr/>
                <w15:appearance w15:val="hidden"/>
              </w:sdtPr>
              <w:sdtContent>
                <w:r w:rsidR="00823731">
                  <w:t>123</w:t>
                </w:r>
              </w:sdtContent>
            </w:sdt>
          </w:p>
        </w:tc>
        <w:tc>
          <w:tcPr>
            <w:tcW w:w="1845" w:type="dxa"/>
            <w:tcBorders>
              <w:top w:val="single" w:sz="12" w:space="0" w:color="auto"/>
            </w:tcBorders>
          </w:tcPr>
          <w:p w14:paraId="2E9BA393" w14:textId="77777777" w:rsidR="576062CF" w:rsidRDefault="00CD2CD0" w:rsidP="007D4A2B">
            <w:pPr>
              <w:pStyle w:val="NoIndent"/>
            </w:pPr>
            <w:sdt>
              <w:sdtPr>
                <w:id w:val="1310136087"/>
                <w:placeholder>
                  <w:docPart w:val="7918C9F42ED8394FA9E68C035F5E11FE"/>
                </w:placeholder>
                <w:temporary/>
                <w:showingPlcHdr/>
                <w15:appearance w15:val="hidden"/>
              </w:sdtPr>
              <w:sdtContent>
                <w:r w:rsidR="00823731">
                  <w:t>123</w:t>
                </w:r>
              </w:sdtContent>
            </w:sdt>
          </w:p>
        </w:tc>
      </w:tr>
      <w:tr w:rsidR="576062CF" w14:paraId="130F093D" w14:textId="77777777" w:rsidTr="00DF3215">
        <w:tc>
          <w:tcPr>
            <w:tcW w:w="1845" w:type="dxa"/>
          </w:tcPr>
          <w:p w14:paraId="40E871BD" w14:textId="77777777" w:rsidR="576062CF" w:rsidRDefault="00CD2CD0" w:rsidP="007D4A2B">
            <w:pPr>
              <w:pStyle w:val="NoIndent"/>
            </w:pPr>
            <w:sdt>
              <w:sdtPr>
                <w:id w:val="225491631"/>
                <w:placeholder>
                  <w:docPart w:val="506BD613172A524E9398BCA3FDFED29D"/>
                </w:placeholder>
                <w:temporary/>
                <w:showingPlcHdr/>
                <w15:appearance w15:val="hidden"/>
              </w:sdtPr>
              <w:sdtContent>
                <w:r w:rsidR="00823731" w:rsidRPr="576062CF">
                  <w:t>Row Head</w:t>
                </w:r>
              </w:sdtContent>
            </w:sdt>
          </w:p>
        </w:tc>
        <w:tc>
          <w:tcPr>
            <w:tcW w:w="1845" w:type="dxa"/>
          </w:tcPr>
          <w:p w14:paraId="3060377A" w14:textId="77777777" w:rsidR="576062CF" w:rsidRDefault="00CD2CD0" w:rsidP="007D4A2B">
            <w:pPr>
              <w:pStyle w:val="NoIndent"/>
            </w:pPr>
            <w:sdt>
              <w:sdtPr>
                <w:id w:val="639302666"/>
                <w:placeholder>
                  <w:docPart w:val="C2CFD352B7DEAE4B96CEE75426A70436"/>
                </w:placeholder>
                <w:temporary/>
                <w:showingPlcHdr/>
                <w15:appearance w15:val="hidden"/>
              </w:sdtPr>
              <w:sdtContent>
                <w:r w:rsidR="00823731">
                  <w:t>456</w:t>
                </w:r>
              </w:sdtContent>
            </w:sdt>
          </w:p>
        </w:tc>
        <w:tc>
          <w:tcPr>
            <w:tcW w:w="1845" w:type="dxa"/>
          </w:tcPr>
          <w:p w14:paraId="763D18A9" w14:textId="77777777" w:rsidR="576062CF" w:rsidRDefault="00CD2CD0" w:rsidP="007D4A2B">
            <w:pPr>
              <w:pStyle w:val="NoIndent"/>
            </w:pPr>
            <w:sdt>
              <w:sdtPr>
                <w:id w:val="894621371"/>
                <w:placeholder>
                  <w:docPart w:val="163BAF70EDE52C49A7672D35037A86C8"/>
                </w:placeholder>
                <w:temporary/>
                <w:showingPlcHdr/>
                <w15:appearance w15:val="hidden"/>
              </w:sdtPr>
              <w:sdtContent>
                <w:r w:rsidR="00823731">
                  <w:t>456</w:t>
                </w:r>
              </w:sdtContent>
            </w:sdt>
          </w:p>
        </w:tc>
        <w:tc>
          <w:tcPr>
            <w:tcW w:w="1845" w:type="dxa"/>
          </w:tcPr>
          <w:p w14:paraId="20E80754" w14:textId="77777777" w:rsidR="576062CF" w:rsidRDefault="00CD2CD0" w:rsidP="007D4A2B">
            <w:pPr>
              <w:pStyle w:val="NoIndent"/>
            </w:pPr>
            <w:sdt>
              <w:sdtPr>
                <w:id w:val="126904150"/>
                <w:placeholder>
                  <w:docPart w:val="D456694199FCEE4F81723F3A08BA0984"/>
                </w:placeholder>
                <w:temporary/>
                <w:showingPlcHdr/>
                <w15:appearance w15:val="hidden"/>
              </w:sdtPr>
              <w:sdtContent>
                <w:r w:rsidR="00823731">
                  <w:t>456</w:t>
                </w:r>
              </w:sdtContent>
            </w:sdt>
          </w:p>
        </w:tc>
        <w:tc>
          <w:tcPr>
            <w:tcW w:w="1845" w:type="dxa"/>
          </w:tcPr>
          <w:p w14:paraId="006DE5A1" w14:textId="77777777" w:rsidR="576062CF" w:rsidRDefault="00CD2CD0" w:rsidP="007D4A2B">
            <w:pPr>
              <w:pStyle w:val="NoIndent"/>
            </w:pPr>
            <w:sdt>
              <w:sdtPr>
                <w:id w:val="1650781442"/>
                <w:placeholder>
                  <w:docPart w:val="2CCB904A180B2947823055817161F071"/>
                </w:placeholder>
                <w:temporary/>
                <w:showingPlcHdr/>
                <w15:appearance w15:val="hidden"/>
              </w:sdtPr>
              <w:sdtContent>
                <w:r w:rsidR="00823731">
                  <w:t>456</w:t>
                </w:r>
              </w:sdtContent>
            </w:sdt>
          </w:p>
        </w:tc>
      </w:tr>
      <w:tr w:rsidR="576062CF" w14:paraId="35A2B24E" w14:textId="77777777" w:rsidTr="00DF3215">
        <w:tc>
          <w:tcPr>
            <w:tcW w:w="1845" w:type="dxa"/>
          </w:tcPr>
          <w:p w14:paraId="42E22208" w14:textId="77777777" w:rsidR="576062CF" w:rsidRDefault="00CD2CD0" w:rsidP="007D4A2B">
            <w:pPr>
              <w:pStyle w:val="NoIndent"/>
            </w:pPr>
            <w:sdt>
              <w:sdtPr>
                <w:id w:val="-1320881899"/>
                <w:placeholder>
                  <w:docPart w:val="FDC8C8D323A4014AA93CBB1110E841EB"/>
                </w:placeholder>
                <w:temporary/>
                <w:showingPlcHdr/>
                <w15:appearance w15:val="hidden"/>
              </w:sdtPr>
              <w:sdtContent>
                <w:r w:rsidR="00823731" w:rsidRPr="576062CF">
                  <w:t>Row Head</w:t>
                </w:r>
              </w:sdtContent>
            </w:sdt>
          </w:p>
        </w:tc>
        <w:tc>
          <w:tcPr>
            <w:tcW w:w="1845" w:type="dxa"/>
          </w:tcPr>
          <w:p w14:paraId="78406D13" w14:textId="77777777" w:rsidR="576062CF" w:rsidRDefault="00CD2CD0" w:rsidP="007D4A2B">
            <w:pPr>
              <w:pStyle w:val="NoIndent"/>
            </w:pPr>
            <w:sdt>
              <w:sdtPr>
                <w:id w:val="-1176963747"/>
                <w:placeholder>
                  <w:docPart w:val="49B55592D1FF0641A0A354872C634740"/>
                </w:placeholder>
                <w:temporary/>
                <w:showingPlcHdr/>
                <w15:appearance w15:val="hidden"/>
              </w:sdtPr>
              <w:sdtContent>
                <w:r w:rsidR="00823731">
                  <w:t>789</w:t>
                </w:r>
              </w:sdtContent>
            </w:sdt>
          </w:p>
        </w:tc>
        <w:tc>
          <w:tcPr>
            <w:tcW w:w="1845" w:type="dxa"/>
          </w:tcPr>
          <w:p w14:paraId="5AA5642B" w14:textId="77777777" w:rsidR="576062CF" w:rsidRDefault="00CD2CD0" w:rsidP="007D4A2B">
            <w:pPr>
              <w:pStyle w:val="NoIndent"/>
            </w:pPr>
            <w:sdt>
              <w:sdtPr>
                <w:id w:val="1320927477"/>
                <w:placeholder>
                  <w:docPart w:val="7B6F4FA45EB06548BECA9255B8CD3A28"/>
                </w:placeholder>
                <w:temporary/>
                <w:showingPlcHdr/>
                <w15:appearance w15:val="hidden"/>
              </w:sdtPr>
              <w:sdtContent>
                <w:r w:rsidR="00823731">
                  <w:t>789</w:t>
                </w:r>
              </w:sdtContent>
            </w:sdt>
          </w:p>
        </w:tc>
        <w:tc>
          <w:tcPr>
            <w:tcW w:w="1845" w:type="dxa"/>
          </w:tcPr>
          <w:p w14:paraId="16009F9D" w14:textId="77777777" w:rsidR="576062CF" w:rsidRDefault="00CD2CD0" w:rsidP="007D4A2B">
            <w:pPr>
              <w:pStyle w:val="NoIndent"/>
            </w:pPr>
            <w:sdt>
              <w:sdtPr>
                <w:id w:val="1859227372"/>
                <w:placeholder>
                  <w:docPart w:val="5AA99806CD3DE947824C8B6C2BAC1299"/>
                </w:placeholder>
                <w:temporary/>
                <w:showingPlcHdr/>
                <w15:appearance w15:val="hidden"/>
              </w:sdtPr>
              <w:sdtContent>
                <w:r w:rsidR="00823731">
                  <w:t>789</w:t>
                </w:r>
              </w:sdtContent>
            </w:sdt>
          </w:p>
        </w:tc>
        <w:tc>
          <w:tcPr>
            <w:tcW w:w="1845" w:type="dxa"/>
          </w:tcPr>
          <w:p w14:paraId="30F80348" w14:textId="77777777" w:rsidR="576062CF" w:rsidRDefault="00CD2CD0" w:rsidP="007D4A2B">
            <w:pPr>
              <w:pStyle w:val="NoIndent"/>
            </w:pPr>
            <w:sdt>
              <w:sdtPr>
                <w:id w:val="-1366515644"/>
                <w:placeholder>
                  <w:docPart w:val="76CE91F5D28F124F80B613D81EAA5076"/>
                </w:placeholder>
                <w:temporary/>
                <w:showingPlcHdr/>
                <w15:appearance w15:val="hidden"/>
              </w:sdtPr>
              <w:sdtContent>
                <w:r w:rsidR="00823731">
                  <w:t>789</w:t>
                </w:r>
              </w:sdtContent>
            </w:sdt>
          </w:p>
        </w:tc>
      </w:tr>
      <w:tr w:rsidR="576062CF" w14:paraId="35BA693B" w14:textId="77777777" w:rsidTr="00DF3215">
        <w:tc>
          <w:tcPr>
            <w:tcW w:w="1845" w:type="dxa"/>
          </w:tcPr>
          <w:p w14:paraId="3D9F2950" w14:textId="77777777" w:rsidR="576062CF" w:rsidRDefault="00CD2CD0" w:rsidP="007D4A2B">
            <w:pPr>
              <w:pStyle w:val="NoIndent"/>
            </w:pPr>
            <w:sdt>
              <w:sdtPr>
                <w:id w:val="1115644317"/>
                <w:placeholder>
                  <w:docPart w:val="7B640E14CB06CF4B9053905FDC70E215"/>
                </w:placeholder>
                <w:temporary/>
                <w:showingPlcHdr/>
                <w15:appearance w15:val="hidden"/>
              </w:sdtPr>
              <w:sdtContent>
                <w:r w:rsidR="00823731" w:rsidRPr="576062CF">
                  <w:t>Row Head</w:t>
                </w:r>
              </w:sdtContent>
            </w:sdt>
          </w:p>
        </w:tc>
        <w:tc>
          <w:tcPr>
            <w:tcW w:w="1845" w:type="dxa"/>
          </w:tcPr>
          <w:p w14:paraId="1E00A6C6" w14:textId="77777777" w:rsidR="576062CF" w:rsidRDefault="00CD2CD0" w:rsidP="007D4A2B">
            <w:pPr>
              <w:pStyle w:val="NoIndent"/>
            </w:pPr>
            <w:sdt>
              <w:sdtPr>
                <w:id w:val="1649245883"/>
                <w:placeholder>
                  <w:docPart w:val="B784E5EB7A3DA54D9E2DA72F623D1655"/>
                </w:placeholder>
                <w:temporary/>
                <w:showingPlcHdr/>
                <w15:appearance w15:val="hidden"/>
              </w:sdtPr>
              <w:sdtContent>
                <w:r w:rsidR="00823731">
                  <w:t>123</w:t>
                </w:r>
              </w:sdtContent>
            </w:sdt>
          </w:p>
        </w:tc>
        <w:tc>
          <w:tcPr>
            <w:tcW w:w="1845" w:type="dxa"/>
          </w:tcPr>
          <w:p w14:paraId="1A0AC310" w14:textId="77777777" w:rsidR="576062CF" w:rsidRDefault="00CD2CD0" w:rsidP="007D4A2B">
            <w:pPr>
              <w:pStyle w:val="NoIndent"/>
            </w:pPr>
            <w:sdt>
              <w:sdtPr>
                <w:id w:val="-1790052209"/>
                <w:placeholder>
                  <w:docPart w:val="5173242D04522B40A992DF152AA766B3"/>
                </w:placeholder>
                <w:temporary/>
                <w:showingPlcHdr/>
                <w15:appearance w15:val="hidden"/>
              </w:sdtPr>
              <w:sdtContent>
                <w:r w:rsidR="00823731">
                  <w:t>123</w:t>
                </w:r>
              </w:sdtContent>
            </w:sdt>
          </w:p>
        </w:tc>
        <w:tc>
          <w:tcPr>
            <w:tcW w:w="1845" w:type="dxa"/>
          </w:tcPr>
          <w:p w14:paraId="29E9FB14" w14:textId="77777777" w:rsidR="576062CF" w:rsidRDefault="00CD2CD0" w:rsidP="007D4A2B">
            <w:pPr>
              <w:pStyle w:val="NoIndent"/>
            </w:pPr>
            <w:sdt>
              <w:sdtPr>
                <w:id w:val="-258451729"/>
                <w:placeholder>
                  <w:docPart w:val="8A572B67F776744EA93EC3FED19228A9"/>
                </w:placeholder>
                <w:temporary/>
                <w:showingPlcHdr/>
                <w15:appearance w15:val="hidden"/>
              </w:sdtPr>
              <w:sdtContent>
                <w:r w:rsidR="00823731">
                  <w:t>123</w:t>
                </w:r>
              </w:sdtContent>
            </w:sdt>
          </w:p>
        </w:tc>
        <w:tc>
          <w:tcPr>
            <w:tcW w:w="1845" w:type="dxa"/>
          </w:tcPr>
          <w:p w14:paraId="105205EF" w14:textId="77777777" w:rsidR="576062CF" w:rsidRDefault="00CD2CD0" w:rsidP="007D4A2B">
            <w:pPr>
              <w:pStyle w:val="NoIndent"/>
            </w:pPr>
            <w:sdt>
              <w:sdtPr>
                <w:id w:val="-1971130916"/>
                <w:placeholder>
                  <w:docPart w:val="30418FBC9813904D842D5D93FB9230BE"/>
                </w:placeholder>
                <w:temporary/>
                <w:showingPlcHdr/>
                <w15:appearance w15:val="hidden"/>
              </w:sdtPr>
              <w:sdtContent>
                <w:r w:rsidR="00823731">
                  <w:t>123</w:t>
                </w:r>
              </w:sdtContent>
            </w:sdt>
          </w:p>
        </w:tc>
      </w:tr>
      <w:tr w:rsidR="576062CF" w14:paraId="60E495D9" w14:textId="77777777" w:rsidTr="00DF3215">
        <w:tc>
          <w:tcPr>
            <w:tcW w:w="1845" w:type="dxa"/>
          </w:tcPr>
          <w:p w14:paraId="4B63DA3E" w14:textId="77777777" w:rsidR="576062CF" w:rsidRDefault="00CD2CD0" w:rsidP="007D4A2B">
            <w:pPr>
              <w:pStyle w:val="NoIndent"/>
            </w:pPr>
            <w:sdt>
              <w:sdtPr>
                <w:id w:val="-154917051"/>
                <w:placeholder>
                  <w:docPart w:val="6D25C3CBCCCA5145A9281D7BBFFDBFFF"/>
                </w:placeholder>
                <w:temporary/>
                <w:showingPlcHdr/>
                <w15:appearance w15:val="hidden"/>
              </w:sdtPr>
              <w:sdtContent>
                <w:r w:rsidR="00823731" w:rsidRPr="576062CF">
                  <w:t>Row Head</w:t>
                </w:r>
              </w:sdtContent>
            </w:sdt>
          </w:p>
        </w:tc>
        <w:tc>
          <w:tcPr>
            <w:tcW w:w="1845" w:type="dxa"/>
          </w:tcPr>
          <w:p w14:paraId="50B8663F" w14:textId="77777777" w:rsidR="576062CF" w:rsidRDefault="00CD2CD0" w:rsidP="007D4A2B">
            <w:pPr>
              <w:pStyle w:val="NoIndent"/>
            </w:pPr>
            <w:sdt>
              <w:sdtPr>
                <w:id w:val="17814884"/>
                <w:placeholder>
                  <w:docPart w:val="BB8E2D3EB18E604892626FBD438CA934"/>
                </w:placeholder>
                <w:temporary/>
                <w:showingPlcHdr/>
                <w15:appearance w15:val="hidden"/>
              </w:sdtPr>
              <w:sdtContent>
                <w:r w:rsidR="00823731">
                  <w:t>456</w:t>
                </w:r>
              </w:sdtContent>
            </w:sdt>
          </w:p>
        </w:tc>
        <w:tc>
          <w:tcPr>
            <w:tcW w:w="1845" w:type="dxa"/>
          </w:tcPr>
          <w:p w14:paraId="4D37640A" w14:textId="77777777" w:rsidR="576062CF" w:rsidRDefault="00CD2CD0" w:rsidP="007D4A2B">
            <w:pPr>
              <w:pStyle w:val="NoIndent"/>
            </w:pPr>
            <w:sdt>
              <w:sdtPr>
                <w:id w:val="-1479841069"/>
                <w:placeholder>
                  <w:docPart w:val="A8BD197BAA1A7043881DB399DE81F646"/>
                </w:placeholder>
                <w:temporary/>
                <w:showingPlcHdr/>
                <w15:appearance w15:val="hidden"/>
              </w:sdtPr>
              <w:sdtContent>
                <w:r w:rsidR="00823731">
                  <w:t>456</w:t>
                </w:r>
              </w:sdtContent>
            </w:sdt>
          </w:p>
        </w:tc>
        <w:tc>
          <w:tcPr>
            <w:tcW w:w="1845" w:type="dxa"/>
          </w:tcPr>
          <w:p w14:paraId="6105B5B6" w14:textId="77777777" w:rsidR="576062CF" w:rsidRDefault="00CD2CD0" w:rsidP="007D4A2B">
            <w:pPr>
              <w:pStyle w:val="NoIndent"/>
            </w:pPr>
            <w:sdt>
              <w:sdtPr>
                <w:id w:val="1543251790"/>
                <w:placeholder>
                  <w:docPart w:val="5DD315A3514F88429ABC3768472561D2"/>
                </w:placeholder>
                <w:temporary/>
                <w:showingPlcHdr/>
                <w15:appearance w15:val="hidden"/>
              </w:sdtPr>
              <w:sdtContent>
                <w:r w:rsidR="00823731">
                  <w:t>456</w:t>
                </w:r>
              </w:sdtContent>
            </w:sdt>
          </w:p>
        </w:tc>
        <w:tc>
          <w:tcPr>
            <w:tcW w:w="1845" w:type="dxa"/>
          </w:tcPr>
          <w:p w14:paraId="3318FE67" w14:textId="77777777" w:rsidR="576062CF" w:rsidRDefault="00CD2CD0" w:rsidP="007D4A2B">
            <w:pPr>
              <w:pStyle w:val="NoIndent"/>
            </w:pPr>
            <w:sdt>
              <w:sdtPr>
                <w:id w:val="-1270148822"/>
                <w:placeholder>
                  <w:docPart w:val="F21A51880F91284F96A267899A7E32E5"/>
                </w:placeholder>
                <w:temporary/>
                <w:showingPlcHdr/>
                <w15:appearance w15:val="hidden"/>
              </w:sdtPr>
              <w:sdtContent>
                <w:r w:rsidR="00823731">
                  <w:t>456</w:t>
                </w:r>
              </w:sdtContent>
            </w:sdt>
          </w:p>
        </w:tc>
      </w:tr>
      <w:tr w:rsidR="576062CF" w14:paraId="2AF6B349" w14:textId="77777777" w:rsidTr="00DF3215">
        <w:tc>
          <w:tcPr>
            <w:tcW w:w="1845" w:type="dxa"/>
            <w:tcBorders>
              <w:bottom w:val="single" w:sz="12" w:space="0" w:color="auto"/>
            </w:tcBorders>
          </w:tcPr>
          <w:p w14:paraId="3C559D45" w14:textId="77777777" w:rsidR="576062CF" w:rsidRDefault="00CD2CD0" w:rsidP="007D4A2B">
            <w:pPr>
              <w:pStyle w:val="NoIndent"/>
            </w:pPr>
            <w:sdt>
              <w:sdtPr>
                <w:id w:val="1339804760"/>
                <w:placeholder>
                  <w:docPart w:val="7D5CE6049BC2374CA923F66430814DAB"/>
                </w:placeholder>
                <w:temporary/>
                <w:showingPlcHdr/>
                <w15:appearance w15:val="hidden"/>
              </w:sdtPr>
              <w:sdtContent>
                <w:r w:rsidR="00823731" w:rsidRPr="576062CF">
                  <w:t>Row Head</w:t>
                </w:r>
              </w:sdtContent>
            </w:sdt>
          </w:p>
        </w:tc>
        <w:tc>
          <w:tcPr>
            <w:tcW w:w="1845" w:type="dxa"/>
            <w:tcBorders>
              <w:bottom w:val="single" w:sz="12" w:space="0" w:color="auto"/>
            </w:tcBorders>
          </w:tcPr>
          <w:p w14:paraId="3B7F2813" w14:textId="77777777" w:rsidR="576062CF" w:rsidRDefault="00CD2CD0" w:rsidP="007D4A2B">
            <w:pPr>
              <w:pStyle w:val="NoIndent"/>
            </w:pPr>
            <w:sdt>
              <w:sdtPr>
                <w:id w:val="344986237"/>
                <w:placeholder>
                  <w:docPart w:val="C3D7356C7AFDBC47955C9971D5D1389E"/>
                </w:placeholder>
                <w:temporary/>
                <w:showingPlcHdr/>
                <w15:appearance w15:val="hidden"/>
              </w:sdtPr>
              <w:sdtContent>
                <w:r w:rsidR="00823731">
                  <w:t>789</w:t>
                </w:r>
              </w:sdtContent>
            </w:sdt>
          </w:p>
        </w:tc>
        <w:tc>
          <w:tcPr>
            <w:tcW w:w="1845" w:type="dxa"/>
            <w:tcBorders>
              <w:bottom w:val="single" w:sz="12" w:space="0" w:color="auto"/>
            </w:tcBorders>
          </w:tcPr>
          <w:p w14:paraId="183129BC" w14:textId="77777777" w:rsidR="576062CF" w:rsidRDefault="00CD2CD0" w:rsidP="007D4A2B">
            <w:pPr>
              <w:pStyle w:val="NoIndent"/>
            </w:pPr>
            <w:sdt>
              <w:sdtPr>
                <w:id w:val="-762455871"/>
                <w:placeholder>
                  <w:docPart w:val="0BF4075C3449A249889632195D58153C"/>
                </w:placeholder>
                <w:temporary/>
                <w:showingPlcHdr/>
                <w15:appearance w15:val="hidden"/>
              </w:sdtPr>
              <w:sdtContent>
                <w:r w:rsidR="00823731">
                  <w:t>789</w:t>
                </w:r>
              </w:sdtContent>
            </w:sdt>
          </w:p>
        </w:tc>
        <w:tc>
          <w:tcPr>
            <w:tcW w:w="1845" w:type="dxa"/>
            <w:tcBorders>
              <w:bottom w:val="single" w:sz="12" w:space="0" w:color="auto"/>
            </w:tcBorders>
          </w:tcPr>
          <w:p w14:paraId="311ADA0E" w14:textId="77777777" w:rsidR="576062CF" w:rsidRDefault="00CD2CD0" w:rsidP="007D4A2B">
            <w:pPr>
              <w:pStyle w:val="NoIndent"/>
            </w:pPr>
            <w:sdt>
              <w:sdtPr>
                <w:id w:val="1208213714"/>
                <w:placeholder>
                  <w:docPart w:val="80A86633BFADCF438C56C86985C407FB"/>
                </w:placeholder>
                <w:temporary/>
                <w:showingPlcHdr/>
                <w15:appearance w15:val="hidden"/>
              </w:sdtPr>
              <w:sdtContent>
                <w:r w:rsidR="00823731">
                  <w:t>789</w:t>
                </w:r>
              </w:sdtContent>
            </w:sdt>
          </w:p>
        </w:tc>
        <w:tc>
          <w:tcPr>
            <w:tcW w:w="1845" w:type="dxa"/>
            <w:tcBorders>
              <w:bottom w:val="single" w:sz="12" w:space="0" w:color="auto"/>
            </w:tcBorders>
          </w:tcPr>
          <w:p w14:paraId="6E2C0CDF" w14:textId="77777777" w:rsidR="576062CF" w:rsidRDefault="00CD2CD0" w:rsidP="007D4A2B">
            <w:pPr>
              <w:pStyle w:val="NoIndent"/>
            </w:pPr>
            <w:sdt>
              <w:sdtPr>
                <w:id w:val="420154058"/>
                <w:placeholder>
                  <w:docPart w:val="F5DC94EFD51B594F91C2D66C4BE564B5"/>
                </w:placeholder>
                <w:temporary/>
                <w:showingPlcHdr/>
                <w15:appearance w15:val="hidden"/>
              </w:sdtPr>
              <w:sdtContent>
                <w:r w:rsidR="00823731">
                  <w:t>789</w:t>
                </w:r>
              </w:sdtContent>
            </w:sdt>
          </w:p>
        </w:tc>
      </w:tr>
    </w:tbl>
    <w:p w14:paraId="5548BD20" w14:textId="77777777" w:rsidR="00DF3215" w:rsidRDefault="00DF3215" w:rsidP="00DF3215">
      <w:pPr>
        <w:rPr>
          <w:rStyle w:val="Emphasis"/>
          <w:rFonts w:ascii="Calibri" w:eastAsia="Calibri" w:hAnsi="Calibri" w:cs="Calibri"/>
          <w:color w:val="000000" w:themeColor="text1"/>
        </w:rPr>
      </w:pPr>
    </w:p>
    <w:p w14:paraId="628C6B03" w14:textId="77777777" w:rsidR="576062CF" w:rsidRDefault="00CD2CD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0102C35E3305AE4FB1A327C3B5B7EBA1"/>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B852BB22E304E74BBA4561ED552C7624"/>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3FF22BA1" w14:textId="77777777" w:rsidR="576062CF" w:rsidRDefault="576062CF">
      <w:r>
        <w:br w:type="page"/>
      </w:r>
    </w:p>
    <w:p w14:paraId="48809BA6" w14:textId="77777777" w:rsidR="576062CF" w:rsidRDefault="00CD2CD0" w:rsidP="00B5233A">
      <w:pPr>
        <w:pStyle w:val="TableHeading"/>
      </w:pPr>
      <w:sdt>
        <w:sdtPr>
          <w:id w:val="276222477"/>
          <w:placeholder>
            <w:docPart w:val="194C417E5653234EAC016B402EB95513"/>
          </w:placeholder>
          <w:temporary/>
          <w:showingPlcHdr/>
          <w15:appearance w15:val="hidden"/>
        </w:sdtPr>
        <w:sdtContent>
          <w:r w:rsidR="00823731" w:rsidRPr="00B5233A">
            <w:t>Figures Title</w:t>
          </w:r>
        </w:sdtContent>
      </w:sdt>
      <w:r w:rsidR="576062CF" w:rsidRPr="576062CF">
        <w:t xml:space="preserve"> </w:t>
      </w:r>
    </w:p>
    <w:p w14:paraId="08E0192F" w14:textId="77777777" w:rsidR="00530EF3" w:rsidRPr="00530EF3" w:rsidRDefault="00CD2CD0" w:rsidP="00530EF3">
      <w:pPr>
        <w:pStyle w:val="CaptionCallout"/>
      </w:pPr>
      <w:sdt>
        <w:sdtPr>
          <w:rPr>
            <w:i/>
            <w:iCs/>
          </w:rPr>
          <w:id w:val="748705629"/>
          <w:placeholder>
            <w:docPart w:val="9ABF163C5F8F0543A7A284537B115649"/>
          </w:placeholder>
          <w:temporary/>
          <w:showingPlcHdr/>
          <w15:appearance w15:val="hidden"/>
        </w:sdtPr>
        <w:sdtContent>
          <w:r w:rsidR="00530EF3" w:rsidRPr="00530EF3">
            <w:t>Figure 1.</w:t>
          </w:r>
        </w:sdtContent>
      </w:sdt>
      <w:r w:rsidR="00530EF3" w:rsidRPr="00530EF3">
        <w:t xml:space="preserve"> </w:t>
      </w:r>
    </w:p>
    <w:p w14:paraId="1832C671" w14:textId="77777777" w:rsidR="00530EF3" w:rsidRPr="00530EF3" w:rsidRDefault="00CD2CD0" w:rsidP="00530EF3">
      <w:pPr>
        <w:pStyle w:val="Caption"/>
      </w:pPr>
      <w:sdt>
        <w:sdtPr>
          <w:id w:val="1327716691"/>
          <w:placeholder>
            <w:docPart w:val="01E2935DAAB4D94495708BC3EA444E0D"/>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EF39086" w14:textId="77777777" w:rsidR="00DF3215" w:rsidRDefault="00DF3215" w:rsidP="00530EF3">
      <w:pPr>
        <w:pStyle w:val="NoIndent"/>
      </w:pPr>
    </w:p>
    <w:p w14:paraId="10FC5CB8"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12F787D" wp14:editId="652E1545">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C7DB1DF" w14:textId="77777777" w:rsidR="709762D6" w:rsidRDefault="709762D6" w:rsidP="709762D6"/>
    <w:p w14:paraId="3D1D863D" w14:textId="77777777" w:rsidR="5643BF48" w:rsidRDefault="5643BF48" w:rsidP="5643BF48"/>
    <w:p w14:paraId="30B39DEA" w14:textId="77777777" w:rsidR="576062CF" w:rsidRDefault="576062CF" w:rsidP="576062CF"/>
    <w:p w14:paraId="75BDE5FB" w14:textId="77777777" w:rsidR="576062CF" w:rsidRDefault="576062CF" w:rsidP="576062CF"/>
    <w:p w14:paraId="112CD56F" w14:textId="77777777" w:rsidR="576062CF" w:rsidRDefault="576062CF" w:rsidP="576062CF"/>
    <w:p w14:paraId="0004B18F" w14:textId="77777777" w:rsidR="576062CF" w:rsidRDefault="576062CF" w:rsidP="576062CF"/>
    <w:p w14:paraId="4F1C7132" w14:textId="77777777" w:rsidR="576062CF" w:rsidRDefault="00CD2CD0" w:rsidP="0F5677D9">
      <w:pPr>
        <w:rPr>
          <w:i/>
          <w:iCs/>
        </w:rPr>
      </w:pPr>
      <w:sdt>
        <w:sdtPr>
          <w:rPr>
            <w:i/>
            <w:iCs/>
          </w:rPr>
          <w:id w:val="-1581046504"/>
          <w:placeholder>
            <w:docPart w:val="9CC297370F81C746800079C2E37C954A"/>
          </w:placeholder>
          <w:temporary/>
          <w:showingPlcHdr/>
          <w15:appearance w15:val="hidden"/>
        </w:sdtPr>
        <w:sdtContent>
          <w:r w:rsidR="00727711" w:rsidRPr="0F5677D9">
            <w:rPr>
              <w:i/>
              <w:iCs/>
            </w:rPr>
            <w:t xml:space="preserve">For additional information on APA Style formatting, please consult the </w:t>
          </w:r>
          <w:hyperlink r:id="rId11">
            <w:r w:rsidR="00727711" w:rsidRPr="0F5677D9">
              <w:rPr>
                <w:rStyle w:val="Hyperlink"/>
                <w:i/>
                <w:iCs/>
              </w:rPr>
              <w:t>APA Style Manual, 7th Edition</w:t>
            </w:r>
          </w:hyperlink>
          <w:r w:rsidR="00727711" w:rsidRPr="0F5677D9">
            <w:rPr>
              <w:i/>
              <w:iCs/>
            </w:rPr>
            <w:t>.</w:t>
          </w:r>
        </w:sdtContent>
      </w:sdt>
    </w:p>
    <w:sectPr w:rsidR="576062CF">
      <w:headerReference w:type="even" r:id="rId12"/>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F8026" w14:textId="77777777" w:rsidR="00DB7709" w:rsidRDefault="00DB7709">
      <w:pPr>
        <w:spacing w:line="240" w:lineRule="auto"/>
      </w:pPr>
      <w:r>
        <w:separator/>
      </w:r>
    </w:p>
  </w:endnote>
  <w:endnote w:type="continuationSeparator" w:id="0">
    <w:p w14:paraId="6F9FA2A6" w14:textId="77777777" w:rsidR="00DB7709" w:rsidRDefault="00DB7709">
      <w:pPr>
        <w:spacing w:line="240" w:lineRule="auto"/>
      </w:pPr>
      <w:r>
        <w:continuationSeparator/>
      </w:r>
    </w:p>
  </w:endnote>
  <w:endnote w:type="continuationNotice" w:id="1">
    <w:p w14:paraId="74B0F7EF" w14:textId="77777777" w:rsidR="00DB7709" w:rsidRDefault="00DB77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3C805A7" w14:textId="77777777" w:rsidTr="733B038C">
      <w:tc>
        <w:tcPr>
          <w:tcW w:w="3120" w:type="dxa"/>
        </w:tcPr>
        <w:p w14:paraId="4A508F2C" w14:textId="77777777" w:rsidR="733B038C" w:rsidRDefault="733B038C" w:rsidP="733B038C">
          <w:pPr>
            <w:pStyle w:val="Header"/>
            <w:ind w:left="-115"/>
          </w:pPr>
        </w:p>
      </w:tc>
      <w:tc>
        <w:tcPr>
          <w:tcW w:w="3120" w:type="dxa"/>
        </w:tcPr>
        <w:p w14:paraId="0F916E58" w14:textId="77777777" w:rsidR="733B038C" w:rsidRDefault="733B038C" w:rsidP="733B038C">
          <w:pPr>
            <w:pStyle w:val="Header"/>
            <w:jc w:val="center"/>
          </w:pPr>
        </w:p>
      </w:tc>
      <w:tc>
        <w:tcPr>
          <w:tcW w:w="3120" w:type="dxa"/>
        </w:tcPr>
        <w:p w14:paraId="5942D3E6" w14:textId="77777777" w:rsidR="733B038C" w:rsidRDefault="733B038C" w:rsidP="733B038C">
          <w:pPr>
            <w:pStyle w:val="Header"/>
            <w:ind w:right="-115"/>
            <w:jc w:val="right"/>
          </w:pPr>
        </w:p>
      </w:tc>
    </w:tr>
  </w:tbl>
  <w:p w14:paraId="5B8DD57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B781558" w14:textId="77777777" w:rsidTr="733B038C">
      <w:tc>
        <w:tcPr>
          <w:tcW w:w="3120" w:type="dxa"/>
        </w:tcPr>
        <w:p w14:paraId="6BA40CF4" w14:textId="77777777" w:rsidR="733B038C" w:rsidRDefault="733B038C" w:rsidP="733B038C">
          <w:pPr>
            <w:pStyle w:val="Header"/>
            <w:ind w:left="-115"/>
          </w:pPr>
        </w:p>
      </w:tc>
      <w:tc>
        <w:tcPr>
          <w:tcW w:w="3120" w:type="dxa"/>
        </w:tcPr>
        <w:p w14:paraId="0F91CB5A" w14:textId="77777777" w:rsidR="733B038C" w:rsidRDefault="733B038C" w:rsidP="733B038C">
          <w:pPr>
            <w:pStyle w:val="Header"/>
            <w:jc w:val="center"/>
          </w:pPr>
        </w:p>
      </w:tc>
      <w:tc>
        <w:tcPr>
          <w:tcW w:w="3120" w:type="dxa"/>
        </w:tcPr>
        <w:p w14:paraId="673305F2" w14:textId="77777777" w:rsidR="733B038C" w:rsidRDefault="733B038C" w:rsidP="733B038C">
          <w:pPr>
            <w:pStyle w:val="Header"/>
            <w:ind w:right="-115"/>
            <w:jc w:val="right"/>
          </w:pPr>
        </w:p>
      </w:tc>
    </w:tr>
  </w:tbl>
  <w:p w14:paraId="38D7912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54526" w14:textId="77777777" w:rsidR="00DB7709" w:rsidRDefault="00DB7709">
      <w:pPr>
        <w:spacing w:line="240" w:lineRule="auto"/>
      </w:pPr>
      <w:r>
        <w:separator/>
      </w:r>
    </w:p>
  </w:footnote>
  <w:footnote w:type="continuationSeparator" w:id="0">
    <w:p w14:paraId="0A9521D5" w14:textId="77777777" w:rsidR="00DB7709" w:rsidRDefault="00DB7709">
      <w:pPr>
        <w:spacing w:line="240" w:lineRule="auto"/>
      </w:pPr>
      <w:r>
        <w:continuationSeparator/>
      </w:r>
    </w:p>
  </w:footnote>
  <w:footnote w:type="continuationNotice" w:id="1">
    <w:p w14:paraId="240572CE" w14:textId="77777777" w:rsidR="00DB7709" w:rsidRDefault="00DB77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1138645"/>
      <w:docPartObj>
        <w:docPartGallery w:val="Page Numbers (Top of Page)"/>
        <w:docPartUnique/>
      </w:docPartObj>
    </w:sdtPr>
    <w:sdtContent>
      <w:p w14:paraId="1CD4DF05" w14:textId="1B8AE4A5" w:rsidR="00D84BC0" w:rsidRDefault="00D84B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69EBE" w14:textId="77777777" w:rsidR="00D84BC0" w:rsidRDefault="00D84BC0" w:rsidP="00D84B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5857954"/>
      <w:docPartObj>
        <w:docPartGallery w:val="Page Numbers (Top of Page)"/>
        <w:docPartUnique/>
      </w:docPartObj>
    </w:sdtPr>
    <w:sdtContent>
      <w:p w14:paraId="759EE68B" w14:textId="52A39131" w:rsidR="00D84BC0" w:rsidRDefault="00D84B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B7A5A2" w14:textId="77777777" w:rsidR="733B038C" w:rsidRDefault="733B038C" w:rsidP="00D84BC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C9F0CD2" w14:textId="77777777" w:rsidTr="00FD478C">
      <w:tc>
        <w:tcPr>
          <w:tcW w:w="3120" w:type="dxa"/>
        </w:tcPr>
        <w:p w14:paraId="12295156" w14:textId="0A240C9E" w:rsidR="733B038C" w:rsidRPr="00FD478C" w:rsidRDefault="733B038C" w:rsidP="00FD478C">
          <w:pPr>
            <w:pStyle w:val="Header"/>
          </w:pPr>
        </w:p>
      </w:tc>
      <w:tc>
        <w:tcPr>
          <w:tcW w:w="3120" w:type="dxa"/>
        </w:tcPr>
        <w:p w14:paraId="56220E5B" w14:textId="77777777" w:rsidR="733B038C" w:rsidRDefault="733B038C" w:rsidP="733B038C">
          <w:pPr>
            <w:pStyle w:val="Header"/>
            <w:jc w:val="center"/>
          </w:pPr>
        </w:p>
      </w:tc>
      <w:tc>
        <w:tcPr>
          <w:tcW w:w="3120" w:type="dxa"/>
        </w:tcPr>
        <w:p w14:paraId="738DA926" w14:textId="77777777" w:rsidR="733B038C" w:rsidRDefault="733B038C" w:rsidP="733B038C">
          <w:pPr>
            <w:pStyle w:val="Header"/>
            <w:ind w:right="-115"/>
            <w:jc w:val="right"/>
          </w:pPr>
        </w:p>
      </w:tc>
    </w:tr>
  </w:tbl>
  <w:p w14:paraId="1CBB8B1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E5"/>
    <w:rsid w:val="000E6D76"/>
    <w:rsid w:val="00183220"/>
    <w:rsid w:val="002C3BE4"/>
    <w:rsid w:val="002F7E04"/>
    <w:rsid w:val="00371BD9"/>
    <w:rsid w:val="0042207D"/>
    <w:rsid w:val="004C683E"/>
    <w:rsid w:val="00500997"/>
    <w:rsid w:val="00530EF3"/>
    <w:rsid w:val="00557DCC"/>
    <w:rsid w:val="005936DA"/>
    <w:rsid w:val="00604652"/>
    <w:rsid w:val="00661A49"/>
    <w:rsid w:val="006C101C"/>
    <w:rsid w:val="006F4709"/>
    <w:rsid w:val="007022A6"/>
    <w:rsid w:val="00702B81"/>
    <w:rsid w:val="0070541A"/>
    <w:rsid w:val="00727711"/>
    <w:rsid w:val="0074264E"/>
    <w:rsid w:val="00796468"/>
    <w:rsid w:val="007D4A2B"/>
    <w:rsid w:val="007E2D6A"/>
    <w:rsid w:val="007E6AE5"/>
    <w:rsid w:val="008078FA"/>
    <w:rsid w:val="00823731"/>
    <w:rsid w:val="00904DBE"/>
    <w:rsid w:val="009F1F08"/>
    <w:rsid w:val="00A220DD"/>
    <w:rsid w:val="00A75901"/>
    <w:rsid w:val="00B5233A"/>
    <w:rsid w:val="00BA6612"/>
    <w:rsid w:val="00C26C30"/>
    <w:rsid w:val="00CA1E31"/>
    <w:rsid w:val="00CD2CD0"/>
    <w:rsid w:val="00CD7F50"/>
    <w:rsid w:val="00D84BC0"/>
    <w:rsid w:val="00DA395D"/>
    <w:rsid w:val="00DB7709"/>
    <w:rsid w:val="00DF1ADF"/>
    <w:rsid w:val="00DF3215"/>
    <w:rsid w:val="00E078FD"/>
    <w:rsid w:val="00E23707"/>
    <w:rsid w:val="00E879E7"/>
    <w:rsid w:val="00F43ACD"/>
    <w:rsid w:val="00F878DF"/>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052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D84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31363">
      <w:bodyDiv w:val="1"/>
      <w:marLeft w:val="0"/>
      <w:marRight w:val="0"/>
      <w:marTop w:val="0"/>
      <w:marBottom w:val="0"/>
      <w:divBdr>
        <w:top w:val="none" w:sz="0" w:space="0" w:color="auto"/>
        <w:left w:val="none" w:sz="0" w:space="0" w:color="auto"/>
        <w:bottom w:val="none" w:sz="0" w:space="0" w:color="auto"/>
        <w:right w:val="none" w:sz="0" w:space="0" w:color="auto"/>
      </w:divBdr>
    </w:div>
    <w:div w:id="278685117">
      <w:bodyDiv w:val="1"/>
      <w:marLeft w:val="0"/>
      <w:marRight w:val="0"/>
      <w:marTop w:val="0"/>
      <w:marBottom w:val="0"/>
      <w:divBdr>
        <w:top w:val="none" w:sz="0" w:space="0" w:color="auto"/>
        <w:left w:val="none" w:sz="0" w:space="0" w:color="auto"/>
        <w:bottom w:val="none" w:sz="0" w:space="0" w:color="auto"/>
        <w:right w:val="none" w:sz="0" w:space="0" w:color="auto"/>
      </w:divBdr>
    </w:div>
    <w:div w:id="442653363">
      <w:bodyDiv w:val="1"/>
      <w:marLeft w:val="0"/>
      <w:marRight w:val="0"/>
      <w:marTop w:val="0"/>
      <w:marBottom w:val="0"/>
      <w:divBdr>
        <w:top w:val="none" w:sz="0" w:space="0" w:color="auto"/>
        <w:left w:val="none" w:sz="0" w:space="0" w:color="auto"/>
        <w:bottom w:val="none" w:sz="0" w:space="0" w:color="auto"/>
        <w:right w:val="none" w:sz="0" w:space="0" w:color="auto"/>
      </w:divBdr>
    </w:div>
    <w:div w:id="639114012">
      <w:bodyDiv w:val="1"/>
      <w:marLeft w:val="0"/>
      <w:marRight w:val="0"/>
      <w:marTop w:val="0"/>
      <w:marBottom w:val="0"/>
      <w:divBdr>
        <w:top w:val="none" w:sz="0" w:space="0" w:color="auto"/>
        <w:left w:val="none" w:sz="0" w:space="0" w:color="auto"/>
        <w:bottom w:val="none" w:sz="0" w:space="0" w:color="auto"/>
        <w:right w:val="none" w:sz="0" w:space="0" w:color="auto"/>
      </w:divBdr>
    </w:div>
    <w:div w:id="810556796">
      <w:bodyDiv w:val="1"/>
      <w:marLeft w:val="0"/>
      <w:marRight w:val="0"/>
      <w:marTop w:val="0"/>
      <w:marBottom w:val="0"/>
      <w:divBdr>
        <w:top w:val="none" w:sz="0" w:space="0" w:color="auto"/>
        <w:left w:val="none" w:sz="0" w:space="0" w:color="auto"/>
        <w:bottom w:val="none" w:sz="0" w:space="0" w:color="auto"/>
        <w:right w:val="none" w:sz="0" w:space="0" w:color="auto"/>
      </w:divBdr>
    </w:div>
    <w:div w:id="846678436">
      <w:bodyDiv w:val="1"/>
      <w:marLeft w:val="0"/>
      <w:marRight w:val="0"/>
      <w:marTop w:val="0"/>
      <w:marBottom w:val="0"/>
      <w:divBdr>
        <w:top w:val="none" w:sz="0" w:space="0" w:color="auto"/>
        <w:left w:val="none" w:sz="0" w:space="0" w:color="auto"/>
        <w:bottom w:val="none" w:sz="0" w:space="0" w:color="auto"/>
        <w:right w:val="none" w:sz="0" w:space="0" w:color="auto"/>
      </w:divBdr>
    </w:div>
    <w:div w:id="923687551">
      <w:bodyDiv w:val="1"/>
      <w:marLeft w:val="0"/>
      <w:marRight w:val="0"/>
      <w:marTop w:val="0"/>
      <w:marBottom w:val="0"/>
      <w:divBdr>
        <w:top w:val="none" w:sz="0" w:space="0" w:color="auto"/>
        <w:left w:val="none" w:sz="0" w:space="0" w:color="auto"/>
        <w:bottom w:val="none" w:sz="0" w:space="0" w:color="auto"/>
        <w:right w:val="none" w:sz="0" w:space="0" w:color="auto"/>
      </w:divBdr>
    </w:div>
    <w:div w:id="1014963830">
      <w:bodyDiv w:val="1"/>
      <w:marLeft w:val="0"/>
      <w:marRight w:val="0"/>
      <w:marTop w:val="0"/>
      <w:marBottom w:val="0"/>
      <w:divBdr>
        <w:top w:val="none" w:sz="0" w:space="0" w:color="auto"/>
        <w:left w:val="none" w:sz="0" w:space="0" w:color="auto"/>
        <w:bottom w:val="none" w:sz="0" w:space="0" w:color="auto"/>
        <w:right w:val="none" w:sz="0" w:space="0" w:color="auto"/>
      </w:divBdr>
    </w:div>
    <w:div w:id="1151292461">
      <w:bodyDiv w:val="1"/>
      <w:marLeft w:val="0"/>
      <w:marRight w:val="0"/>
      <w:marTop w:val="0"/>
      <w:marBottom w:val="0"/>
      <w:divBdr>
        <w:top w:val="none" w:sz="0" w:space="0" w:color="auto"/>
        <w:left w:val="none" w:sz="0" w:space="0" w:color="auto"/>
        <w:bottom w:val="none" w:sz="0" w:space="0" w:color="auto"/>
        <w:right w:val="none" w:sz="0" w:space="0" w:color="auto"/>
      </w:divBdr>
    </w:div>
    <w:div w:id="1290092627">
      <w:bodyDiv w:val="1"/>
      <w:marLeft w:val="0"/>
      <w:marRight w:val="0"/>
      <w:marTop w:val="0"/>
      <w:marBottom w:val="0"/>
      <w:divBdr>
        <w:top w:val="none" w:sz="0" w:space="0" w:color="auto"/>
        <w:left w:val="none" w:sz="0" w:space="0" w:color="auto"/>
        <w:bottom w:val="none" w:sz="0" w:space="0" w:color="auto"/>
        <w:right w:val="none" w:sz="0" w:space="0" w:color="auto"/>
      </w:divBdr>
    </w:div>
    <w:div w:id="1429351826">
      <w:bodyDiv w:val="1"/>
      <w:marLeft w:val="0"/>
      <w:marRight w:val="0"/>
      <w:marTop w:val="0"/>
      <w:marBottom w:val="0"/>
      <w:divBdr>
        <w:top w:val="none" w:sz="0" w:space="0" w:color="auto"/>
        <w:left w:val="none" w:sz="0" w:space="0" w:color="auto"/>
        <w:bottom w:val="none" w:sz="0" w:space="0" w:color="auto"/>
        <w:right w:val="none" w:sz="0" w:space="0" w:color="auto"/>
      </w:divBdr>
    </w:div>
    <w:div w:id="1618415169">
      <w:bodyDiv w:val="1"/>
      <w:marLeft w:val="0"/>
      <w:marRight w:val="0"/>
      <w:marTop w:val="0"/>
      <w:marBottom w:val="0"/>
      <w:divBdr>
        <w:top w:val="none" w:sz="0" w:space="0" w:color="auto"/>
        <w:left w:val="none" w:sz="0" w:space="0" w:color="auto"/>
        <w:bottom w:val="none" w:sz="0" w:space="0" w:color="auto"/>
        <w:right w:val="none" w:sz="0" w:space="0" w:color="auto"/>
      </w:divBdr>
    </w:div>
    <w:div w:id="1765960030">
      <w:bodyDiv w:val="1"/>
      <w:marLeft w:val="0"/>
      <w:marRight w:val="0"/>
      <w:marTop w:val="0"/>
      <w:marBottom w:val="0"/>
      <w:divBdr>
        <w:top w:val="none" w:sz="0" w:space="0" w:color="auto"/>
        <w:left w:val="none" w:sz="0" w:space="0" w:color="auto"/>
        <w:bottom w:val="none" w:sz="0" w:space="0" w:color="auto"/>
        <w:right w:val="none" w:sz="0" w:space="0" w:color="auto"/>
      </w:divBdr>
    </w:div>
    <w:div w:id="20928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astyle.apa.org/style-grammar-guidelines"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rianabottega/Library/Containers/com.microsoft.Word/Data/Library/Application%20Support/Microsoft/Office/16.0/DTS/Search/%7bBD82DA09-F049-A94D-8B0D-AE8DB922B70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A5F2928E5D564A972167D8C7579556"/>
        <w:category>
          <w:name w:val="General"/>
          <w:gallery w:val="placeholder"/>
        </w:category>
        <w:types>
          <w:type w:val="bbPlcHdr"/>
        </w:types>
        <w:behaviors>
          <w:behavior w:val="content"/>
        </w:behaviors>
        <w:guid w:val="{B54DB501-33B8-B149-B804-344EF1E9321F}"/>
      </w:docPartPr>
      <w:docPartBody>
        <w:p w:rsidR="00000000" w:rsidRDefault="00000000">
          <w:pPr>
            <w:pStyle w:val="C3A5F2928E5D564A972167D8C7579556"/>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CB2B073B6B8E9C4E9E91B1678F17A54E"/>
        <w:category>
          <w:name w:val="General"/>
          <w:gallery w:val="placeholder"/>
        </w:category>
        <w:types>
          <w:type w:val="bbPlcHdr"/>
        </w:types>
        <w:behaviors>
          <w:behavior w:val="content"/>
        </w:behaviors>
        <w:guid w:val="{B67730FF-2BEE-4B41-B521-A6C9C8E16F4A}"/>
      </w:docPartPr>
      <w:docPartBody>
        <w:p w:rsidR="00000000" w:rsidRDefault="00000000">
          <w:pPr>
            <w:pStyle w:val="CB2B073B6B8E9C4E9E91B1678F17A54E"/>
          </w:pPr>
          <w:r w:rsidRPr="576062CF">
            <w:t>References</w:t>
          </w:r>
        </w:p>
      </w:docPartBody>
    </w:docPart>
    <w:docPart>
      <w:docPartPr>
        <w:name w:val="E253569A5CDBA143A9141330DC97E785"/>
        <w:category>
          <w:name w:val="General"/>
          <w:gallery w:val="placeholder"/>
        </w:category>
        <w:types>
          <w:type w:val="bbPlcHdr"/>
        </w:types>
        <w:behaviors>
          <w:behavior w:val="content"/>
        </w:behaviors>
        <w:guid w:val="{B2027015-4809-B848-8CCA-C08E39AD683D}"/>
      </w:docPartPr>
      <w:docPartBody>
        <w:p w:rsidR="00000000" w:rsidRDefault="00000000">
          <w:pPr>
            <w:pStyle w:val="E253569A5CDBA143A9141330DC97E785"/>
          </w:pPr>
          <w:r>
            <w:t>Last Name, A. B. (Year). Article Title.</w:t>
          </w:r>
        </w:p>
      </w:docPartBody>
    </w:docPart>
    <w:docPart>
      <w:docPartPr>
        <w:name w:val="2E0B9A7BBC6AEA4CBBECE5D836BDE012"/>
        <w:category>
          <w:name w:val="General"/>
          <w:gallery w:val="placeholder"/>
        </w:category>
        <w:types>
          <w:type w:val="bbPlcHdr"/>
        </w:types>
        <w:behaviors>
          <w:behavior w:val="content"/>
        </w:behaviors>
        <w:guid w:val="{B8554E69-B897-8C49-B3DC-B1E2B47C7557}"/>
      </w:docPartPr>
      <w:docPartBody>
        <w:p w:rsidR="00000000" w:rsidRDefault="00000000">
          <w:pPr>
            <w:pStyle w:val="2E0B9A7BBC6AEA4CBBECE5D836BDE012"/>
          </w:pPr>
          <w:r w:rsidRPr="00530EF3">
            <w:rPr>
              <w:rStyle w:val="Emphasis"/>
            </w:rPr>
            <w:t>Journal Title</w:t>
          </w:r>
        </w:p>
      </w:docPartBody>
    </w:docPart>
    <w:docPart>
      <w:docPartPr>
        <w:name w:val="1DD6F528E462C94FA94710B3B634251B"/>
        <w:category>
          <w:name w:val="General"/>
          <w:gallery w:val="placeholder"/>
        </w:category>
        <w:types>
          <w:type w:val="bbPlcHdr"/>
        </w:types>
        <w:behaviors>
          <w:behavior w:val="content"/>
        </w:behaviors>
        <w:guid w:val="{B78AEBFE-14DA-D141-8D15-D1648A3B0F3F}"/>
      </w:docPartPr>
      <w:docPartBody>
        <w:p w:rsidR="00000000" w:rsidRDefault="00000000">
          <w:pPr>
            <w:pStyle w:val="1DD6F528E462C94FA94710B3B634251B"/>
          </w:pPr>
          <w:r w:rsidRPr="00530EF3">
            <w:t>, Pages #-#. URL.</w:t>
          </w:r>
        </w:p>
      </w:docPartBody>
    </w:docPart>
    <w:docPart>
      <w:docPartPr>
        <w:name w:val="2F983D1CB86DB6468A697696F1682956"/>
        <w:category>
          <w:name w:val="General"/>
          <w:gallery w:val="placeholder"/>
        </w:category>
        <w:types>
          <w:type w:val="bbPlcHdr"/>
        </w:types>
        <w:behaviors>
          <w:behavior w:val="content"/>
        </w:behaviors>
        <w:guid w:val="{E100E3C9-0E3F-8F48-9FB3-E4A6F4E98C1A}"/>
      </w:docPartPr>
      <w:docPartBody>
        <w:p w:rsidR="00000000" w:rsidRDefault="00000000">
          <w:pPr>
            <w:pStyle w:val="2F983D1CB86DB6468A697696F1682956"/>
          </w:pPr>
          <w:r w:rsidRPr="72E609EB">
            <w:rPr>
              <w:color w:val="156082" w:themeColor="accent1"/>
              <w:u w:val="single"/>
            </w:rPr>
            <w:t>URL</w:t>
          </w:r>
          <w:r>
            <w:t>.</w:t>
          </w:r>
        </w:p>
      </w:docPartBody>
    </w:docPart>
    <w:docPart>
      <w:docPartPr>
        <w:name w:val="9ED102B7DFFE28439A3994934F678132"/>
        <w:category>
          <w:name w:val="General"/>
          <w:gallery w:val="placeholder"/>
        </w:category>
        <w:types>
          <w:type w:val="bbPlcHdr"/>
        </w:types>
        <w:behaviors>
          <w:behavior w:val="content"/>
        </w:behaviors>
        <w:guid w:val="{6BC82C76-2821-BD43-9387-E2EA534F5F86}"/>
      </w:docPartPr>
      <w:docPartBody>
        <w:p w:rsidR="00000000" w:rsidRDefault="00000000">
          <w:pPr>
            <w:pStyle w:val="9ED102B7DFFE28439A3994934F678132"/>
          </w:pPr>
          <w:r w:rsidRPr="00530EF3">
            <w:t>Last Name, C. D. (Year).</w:t>
          </w:r>
        </w:p>
      </w:docPartBody>
    </w:docPart>
    <w:docPart>
      <w:docPartPr>
        <w:name w:val="A5B5CF04D989F648B9814E1265E7DD2F"/>
        <w:category>
          <w:name w:val="General"/>
          <w:gallery w:val="placeholder"/>
        </w:category>
        <w:types>
          <w:type w:val="bbPlcHdr"/>
        </w:types>
        <w:behaviors>
          <w:behavior w:val="content"/>
        </w:behaviors>
        <w:guid w:val="{027F83A1-90B0-2E4A-8337-470D38C27DED}"/>
      </w:docPartPr>
      <w:docPartBody>
        <w:p w:rsidR="00000000" w:rsidRDefault="00000000">
          <w:pPr>
            <w:pStyle w:val="A5B5CF04D989F648B9814E1265E7DD2F"/>
          </w:pPr>
          <w:r w:rsidRPr="00530EF3">
            <w:rPr>
              <w:rStyle w:val="Emphasis"/>
            </w:rPr>
            <w:t>Book Title</w:t>
          </w:r>
        </w:p>
      </w:docPartBody>
    </w:docPart>
    <w:docPart>
      <w:docPartPr>
        <w:name w:val="8C26DB01B07BF243BB65AE990A33E6D5"/>
        <w:category>
          <w:name w:val="General"/>
          <w:gallery w:val="placeholder"/>
        </w:category>
        <w:types>
          <w:type w:val="bbPlcHdr"/>
        </w:types>
        <w:behaviors>
          <w:behavior w:val="content"/>
        </w:behaviors>
        <w:guid w:val="{42D29055-9B42-4C42-B41B-001EA4CF70D5}"/>
      </w:docPartPr>
      <w:docPartBody>
        <w:p w:rsidR="00000000" w:rsidRDefault="00000000">
          <w:pPr>
            <w:pStyle w:val="8C26DB01B07BF243BB65AE990A33E6D5"/>
          </w:pPr>
          <w:r w:rsidRPr="72E609EB">
            <w:rPr>
              <w:color w:val="156082" w:themeColor="accent1"/>
              <w:u w:val="single"/>
            </w:rPr>
            <w:t>URL</w:t>
          </w:r>
          <w:r>
            <w:t>.</w:t>
          </w:r>
        </w:p>
      </w:docPartBody>
    </w:docPart>
    <w:docPart>
      <w:docPartPr>
        <w:name w:val="FDF9B5CB391B5A4687242BF9536E6A0A"/>
        <w:category>
          <w:name w:val="General"/>
          <w:gallery w:val="placeholder"/>
        </w:category>
        <w:types>
          <w:type w:val="bbPlcHdr"/>
        </w:types>
        <w:behaviors>
          <w:behavior w:val="content"/>
        </w:behaviors>
        <w:guid w:val="{06DB754D-BEA9-7F4F-8ED1-EEABF8F929E5}"/>
      </w:docPartPr>
      <w:docPartBody>
        <w:p w:rsidR="00000000" w:rsidRDefault="00000000">
          <w:pPr>
            <w:pStyle w:val="FDF9B5CB391B5A4687242BF9536E6A0A"/>
          </w:pPr>
          <w:r>
            <w:t>Last Name, D. E., Last Name, F. G. (Year).</w:t>
          </w:r>
        </w:p>
      </w:docPartBody>
    </w:docPart>
    <w:docPart>
      <w:docPartPr>
        <w:name w:val="7D1569952D7DE345A8D7C1D8AA5DB685"/>
        <w:category>
          <w:name w:val="General"/>
          <w:gallery w:val="placeholder"/>
        </w:category>
        <w:types>
          <w:type w:val="bbPlcHdr"/>
        </w:types>
        <w:behaviors>
          <w:behavior w:val="content"/>
        </w:behaviors>
        <w:guid w:val="{4EF56529-EAE0-A343-98BD-537431C07E84}"/>
      </w:docPartPr>
      <w:docPartBody>
        <w:p w:rsidR="00000000" w:rsidRDefault="00000000">
          <w:pPr>
            <w:pStyle w:val="7D1569952D7DE345A8D7C1D8AA5DB685"/>
          </w:pPr>
          <w:r w:rsidRPr="00530EF3">
            <w:rPr>
              <w:rStyle w:val="Emphasis"/>
            </w:rPr>
            <w:t>Report Title</w:t>
          </w:r>
        </w:p>
      </w:docPartBody>
    </w:docPart>
    <w:docPart>
      <w:docPartPr>
        <w:name w:val="D16E2EF2C6A0E04B9EDD0417058AA8C9"/>
        <w:category>
          <w:name w:val="General"/>
          <w:gallery w:val="placeholder"/>
        </w:category>
        <w:types>
          <w:type w:val="bbPlcHdr"/>
        </w:types>
        <w:behaviors>
          <w:behavior w:val="content"/>
        </w:behaviors>
        <w:guid w:val="{5186DD5D-67E8-D848-8A0E-BF94B0E3B8E4}"/>
      </w:docPartPr>
      <w:docPartBody>
        <w:p w:rsidR="00000000" w:rsidRDefault="00000000">
          <w:pPr>
            <w:pStyle w:val="D16E2EF2C6A0E04B9EDD0417058AA8C9"/>
          </w:pPr>
          <w:r w:rsidRPr="72E609EB">
            <w:rPr>
              <w:color w:val="156082" w:themeColor="accent1"/>
              <w:u w:val="single"/>
            </w:rPr>
            <w:t>URL</w:t>
          </w:r>
          <w:r>
            <w:t>.</w:t>
          </w:r>
        </w:p>
      </w:docPartBody>
    </w:docPart>
    <w:docPart>
      <w:docPartPr>
        <w:name w:val="61952F370F7ED54DA21FC7CAA27C1946"/>
        <w:category>
          <w:name w:val="General"/>
          <w:gallery w:val="placeholder"/>
        </w:category>
        <w:types>
          <w:type w:val="bbPlcHdr"/>
        </w:types>
        <w:behaviors>
          <w:behavior w:val="content"/>
        </w:behaviors>
        <w:guid w:val="{5A9BE827-26CB-A041-898F-8378DB0CD83E}"/>
      </w:docPartPr>
      <w:docPartBody>
        <w:p w:rsidR="00000000" w:rsidRDefault="00000000">
          <w:pPr>
            <w:pStyle w:val="61952F370F7ED54DA21FC7CAA27C1946"/>
          </w:pPr>
          <w:r>
            <w:t>Last Name, H. I. (Year, Month Day). Article Title/Headline.</w:t>
          </w:r>
        </w:p>
      </w:docPartBody>
    </w:docPart>
    <w:docPart>
      <w:docPartPr>
        <w:name w:val="B65E8D6E6BC6004B962922E6399A7CC6"/>
        <w:category>
          <w:name w:val="General"/>
          <w:gallery w:val="placeholder"/>
        </w:category>
        <w:types>
          <w:type w:val="bbPlcHdr"/>
        </w:types>
        <w:behaviors>
          <w:behavior w:val="content"/>
        </w:behaviors>
        <w:guid w:val="{AAB58347-2F5F-ED40-80F3-612429EC5E38}"/>
      </w:docPartPr>
      <w:docPartBody>
        <w:p w:rsidR="00000000" w:rsidRDefault="00000000">
          <w:pPr>
            <w:pStyle w:val="B65E8D6E6BC6004B962922E6399A7CC6"/>
          </w:pPr>
          <w:r w:rsidRPr="00530EF3">
            <w:rPr>
              <w:rStyle w:val="Emphasis"/>
            </w:rPr>
            <w:t>Periodical.</w:t>
          </w:r>
        </w:p>
      </w:docPartBody>
    </w:docPart>
    <w:docPart>
      <w:docPartPr>
        <w:name w:val="16BF4E41A187C04E98F3FAD9F63D93E3"/>
        <w:category>
          <w:name w:val="General"/>
          <w:gallery w:val="placeholder"/>
        </w:category>
        <w:types>
          <w:type w:val="bbPlcHdr"/>
        </w:types>
        <w:behaviors>
          <w:behavior w:val="content"/>
        </w:behaviors>
        <w:guid w:val="{176A3F35-C18D-C14D-9343-31F6663C0CCD}"/>
      </w:docPartPr>
      <w:docPartBody>
        <w:p w:rsidR="00000000" w:rsidRDefault="00000000">
          <w:pPr>
            <w:pStyle w:val="16BF4E41A187C04E98F3FAD9F63D93E3"/>
          </w:pPr>
          <w:r>
            <w:t>Organization Name. (Year, Month Day).</w:t>
          </w:r>
        </w:p>
      </w:docPartBody>
    </w:docPart>
    <w:docPart>
      <w:docPartPr>
        <w:name w:val="1819B1D9245D4D46BFB5E26BF6BB89B0"/>
        <w:category>
          <w:name w:val="General"/>
          <w:gallery w:val="placeholder"/>
        </w:category>
        <w:types>
          <w:type w:val="bbPlcHdr"/>
        </w:types>
        <w:behaviors>
          <w:behavior w:val="content"/>
        </w:behaviors>
        <w:guid w:val="{90D79FE3-569A-B644-AAB9-D8B1AF93CDF9}"/>
      </w:docPartPr>
      <w:docPartBody>
        <w:p w:rsidR="00000000" w:rsidRDefault="00000000">
          <w:pPr>
            <w:pStyle w:val="1819B1D9245D4D46BFB5E26BF6BB89B0"/>
          </w:pPr>
          <w:r w:rsidRPr="00530EF3">
            <w:rPr>
              <w:rStyle w:val="Emphasis"/>
            </w:rPr>
            <w:t>Webpage Title.</w:t>
          </w:r>
        </w:p>
      </w:docPartBody>
    </w:docPart>
    <w:docPart>
      <w:docPartPr>
        <w:name w:val="5354CC5C1E26624B81BCFE308FE269D3"/>
        <w:category>
          <w:name w:val="General"/>
          <w:gallery w:val="placeholder"/>
        </w:category>
        <w:types>
          <w:type w:val="bbPlcHdr"/>
        </w:types>
        <w:behaviors>
          <w:behavior w:val="content"/>
        </w:behaviors>
        <w:guid w:val="{B9E5C3E8-F493-A144-AA8C-9E5EB7E08FC2}"/>
      </w:docPartPr>
      <w:docPartBody>
        <w:p w:rsidR="00000000" w:rsidRDefault="00000000">
          <w:pPr>
            <w:pStyle w:val="5354CC5C1E26624B81BCFE308FE269D3"/>
          </w:pPr>
          <w:r w:rsidRPr="72E609EB">
            <w:rPr>
              <w:color w:val="156082" w:themeColor="accent1"/>
              <w:u w:val="single"/>
            </w:rPr>
            <w:t>URL</w:t>
          </w:r>
          <w:r>
            <w:t>.</w:t>
          </w:r>
        </w:p>
      </w:docPartBody>
    </w:docPart>
    <w:docPart>
      <w:docPartPr>
        <w:name w:val="20905AF6D75F3447A64242C665F70BB8"/>
        <w:category>
          <w:name w:val="General"/>
          <w:gallery w:val="placeholder"/>
        </w:category>
        <w:types>
          <w:type w:val="bbPlcHdr"/>
        </w:types>
        <w:behaviors>
          <w:behavior w:val="content"/>
        </w:behaviors>
        <w:guid w:val="{1C902772-D9AF-8C4C-B421-BB24A890E837}"/>
      </w:docPartPr>
      <w:docPartBody>
        <w:p w:rsidR="00000000" w:rsidRDefault="00000000">
          <w:pPr>
            <w:pStyle w:val="20905AF6D75F3447A64242C665F70BB8"/>
          </w:pPr>
          <w:r>
            <w:t>Footnotes</w:t>
          </w:r>
        </w:p>
      </w:docPartBody>
    </w:docPart>
    <w:docPart>
      <w:docPartPr>
        <w:name w:val="35A28A348DA6BF488370A887F140C427"/>
        <w:category>
          <w:name w:val="General"/>
          <w:gallery w:val="placeholder"/>
        </w:category>
        <w:types>
          <w:type w:val="bbPlcHdr"/>
        </w:types>
        <w:behaviors>
          <w:behavior w:val="content"/>
        </w:behaviors>
        <w:guid w:val="{7233E048-C233-6748-AF2B-2446757D3CC1}"/>
      </w:docPartPr>
      <w:docPartBody>
        <w:p w:rsidR="00000000" w:rsidRDefault="00000000">
          <w:pPr>
            <w:pStyle w:val="35A28A348DA6BF488370A887F140C427"/>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4AFEB9692CFDA040ADD374E7F1C9C72E"/>
        <w:category>
          <w:name w:val="General"/>
          <w:gallery w:val="placeholder"/>
        </w:category>
        <w:types>
          <w:type w:val="bbPlcHdr"/>
        </w:types>
        <w:behaviors>
          <w:behavior w:val="content"/>
        </w:behaviors>
        <w:guid w:val="{7E9571A3-4C4F-AB4A-A8B1-FFFDEBC5E0A4}"/>
      </w:docPartPr>
      <w:docPartBody>
        <w:p w:rsidR="00000000" w:rsidRDefault="00000000">
          <w:pPr>
            <w:pStyle w:val="4AFEB9692CFDA040ADD374E7F1C9C72E"/>
          </w:pPr>
          <w:r w:rsidRPr="576062CF">
            <w:t>Tables</w:t>
          </w:r>
        </w:p>
      </w:docPartBody>
    </w:docPart>
    <w:docPart>
      <w:docPartPr>
        <w:name w:val="A9B5CF64AD91864D9A97BDC244633734"/>
        <w:category>
          <w:name w:val="General"/>
          <w:gallery w:val="placeholder"/>
        </w:category>
        <w:types>
          <w:type w:val="bbPlcHdr"/>
        </w:types>
        <w:behaviors>
          <w:behavior w:val="content"/>
        </w:behaviors>
        <w:guid w:val="{477C47F3-1C20-FC40-ADAA-E7A5A8BF3FAB}"/>
      </w:docPartPr>
      <w:docPartBody>
        <w:p w:rsidR="00000000" w:rsidRDefault="00000000">
          <w:pPr>
            <w:pStyle w:val="A9B5CF64AD91864D9A97BDC244633734"/>
          </w:pPr>
          <w:r>
            <w:t>Table 1</w:t>
          </w:r>
        </w:p>
      </w:docPartBody>
    </w:docPart>
    <w:docPart>
      <w:docPartPr>
        <w:name w:val="B153389CAF8F3145A47BBF3954AB4AB3"/>
        <w:category>
          <w:name w:val="General"/>
          <w:gallery w:val="placeholder"/>
        </w:category>
        <w:types>
          <w:type w:val="bbPlcHdr"/>
        </w:types>
        <w:behaviors>
          <w:behavior w:val="content"/>
        </w:behaviors>
        <w:guid w:val="{0E853C75-8961-F845-853E-7B31E06A43A8}"/>
      </w:docPartPr>
      <w:docPartBody>
        <w:p w:rsidR="00000000" w:rsidRDefault="00000000">
          <w:pPr>
            <w:pStyle w:val="B153389CAF8F3145A47BBF3954AB4AB3"/>
          </w:pPr>
          <w:r w:rsidRPr="00530EF3">
            <w:t>Table Title</w:t>
          </w:r>
        </w:p>
      </w:docPartBody>
    </w:docPart>
    <w:docPart>
      <w:docPartPr>
        <w:name w:val="64D05DE693FA8642A31557681EBCF1D4"/>
        <w:category>
          <w:name w:val="General"/>
          <w:gallery w:val="placeholder"/>
        </w:category>
        <w:types>
          <w:type w:val="bbPlcHdr"/>
        </w:types>
        <w:behaviors>
          <w:behavior w:val="content"/>
        </w:behaviors>
        <w:guid w:val="{0EA4547E-CBE3-DF4B-9ED3-B48E2D83CB4D}"/>
      </w:docPartPr>
      <w:docPartBody>
        <w:p w:rsidR="00000000" w:rsidRDefault="00000000">
          <w:pPr>
            <w:pStyle w:val="64D05DE693FA8642A31557681EBCF1D4"/>
          </w:pPr>
          <w:r w:rsidRPr="576062CF">
            <w:t>Column Head</w:t>
          </w:r>
        </w:p>
      </w:docPartBody>
    </w:docPart>
    <w:docPart>
      <w:docPartPr>
        <w:name w:val="B16365597FD20041A2A3B16D38E83E0A"/>
        <w:category>
          <w:name w:val="General"/>
          <w:gallery w:val="placeholder"/>
        </w:category>
        <w:types>
          <w:type w:val="bbPlcHdr"/>
        </w:types>
        <w:behaviors>
          <w:behavior w:val="content"/>
        </w:behaviors>
        <w:guid w:val="{DBF88307-006E-2442-A0F8-DDE47FCBE72B}"/>
      </w:docPartPr>
      <w:docPartBody>
        <w:p w:rsidR="00000000" w:rsidRDefault="00000000">
          <w:pPr>
            <w:pStyle w:val="B16365597FD20041A2A3B16D38E83E0A"/>
          </w:pPr>
          <w:r w:rsidRPr="576062CF">
            <w:t>Column Head</w:t>
          </w:r>
        </w:p>
      </w:docPartBody>
    </w:docPart>
    <w:docPart>
      <w:docPartPr>
        <w:name w:val="5637277D3D23664AB96E44ADFF11A8B3"/>
        <w:category>
          <w:name w:val="General"/>
          <w:gallery w:val="placeholder"/>
        </w:category>
        <w:types>
          <w:type w:val="bbPlcHdr"/>
        </w:types>
        <w:behaviors>
          <w:behavior w:val="content"/>
        </w:behaviors>
        <w:guid w:val="{2C340D26-530A-8D42-94E1-57B47D483426}"/>
      </w:docPartPr>
      <w:docPartBody>
        <w:p w:rsidR="00000000" w:rsidRDefault="00000000">
          <w:pPr>
            <w:pStyle w:val="5637277D3D23664AB96E44ADFF11A8B3"/>
          </w:pPr>
          <w:r w:rsidRPr="576062CF">
            <w:t>Column Head</w:t>
          </w:r>
        </w:p>
      </w:docPartBody>
    </w:docPart>
    <w:docPart>
      <w:docPartPr>
        <w:name w:val="CCF7B5F193B5954FA76273FBD9D238EA"/>
        <w:category>
          <w:name w:val="General"/>
          <w:gallery w:val="placeholder"/>
        </w:category>
        <w:types>
          <w:type w:val="bbPlcHdr"/>
        </w:types>
        <w:behaviors>
          <w:behavior w:val="content"/>
        </w:behaviors>
        <w:guid w:val="{C9C83951-6FD9-E64B-BDFA-65970249C062}"/>
      </w:docPartPr>
      <w:docPartBody>
        <w:p w:rsidR="00000000" w:rsidRDefault="00000000">
          <w:pPr>
            <w:pStyle w:val="CCF7B5F193B5954FA76273FBD9D238EA"/>
          </w:pPr>
          <w:r w:rsidRPr="576062CF">
            <w:t>Column Head</w:t>
          </w:r>
        </w:p>
      </w:docPartBody>
    </w:docPart>
    <w:docPart>
      <w:docPartPr>
        <w:name w:val="3F50F73140B42C4BBC57F333ECBD0030"/>
        <w:category>
          <w:name w:val="General"/>
          <w:gallery w:val="placeholder"/>
        </w:category>
        <w:types>
          <w:type w:val="bbPlcHdr"/>
        </w:types>
        <w:behaviors>
          <w:behavior w:val="content"/>
        </w:behaviors>
        <w:guid w:val="{C594E44F-3DEE-4943-91CE-34C63F9F0531}"/>
      </w:docPartPr>
      <w:docPartBody>
        <w:p w:rsidR="00000000" w:rsidRDefault="00000000">
          <w:pPr>
            <w:pStyle w:val="3F50F73140B42C4BBC57F333ECBD0030"/>
          </w:pPr>
          <w:r w:rsidRPr="576062CF">
            <w:t>Column Head</w:t>
          </w:r>
        </w:p>
      </w:docPartBody>
    </w:docPart>
    <w:docPart>
      <w:docPartPr>
        <w:name w:val="826EBEA6D28E1441AFC903AD1B9669B3"/>
        <w:category>
          <w:name w:val="General"/>
          <w:gallery w:val="placeholder"/>
        </w:category>
        <w:types>
          <w:type w:val="bbPlcHdr"/>
        </w:types>
        <w:behaviors>
          <w:behavior w:val="content"/>
        </w:behaviors>
        <w:guid w:val="{DB1C9AE1-F987-A345-AF5F-6049033C3E36}"/>
      </w:docPartPr>
      <w:docPartBody>
        <w:p w:rsidR="00000000" w:rsidRDefault="00000000">
          <w:pPr>
            <w:pStyle w:val="826EBEA6D28E1441AFC903AD1B9669B3"/>
          </w:pPr>
          <w:r w:rsidRPr="576062CF">
            <w:t>Row Head</w:t>
          </w:r>
        </w:p>
      </w:docPartBody>
    </w:docPart>
    <w:docPart>
      <w:docPartPr>
        <w:name w:val="EC4930F1C3FA5C4FB9E3798378754885"/>
        <w:category>
          <w:name w:val="General"/>
          <w:gallery w:val="placeholder"/>
        </w:category>
        <w:types>
          <w:type w:val="bbPlcHdr"/>
        </w:types>
        <w:behaviors>
          <w:behavior w:val="content"/>
        </w:behaviors>
        <w:guid w:val="{6002B1E0-08FB-4E43-9859-ADF62FBF9164}"/>
      </w:docPartPr>
      <w:docPartBody>
        <w:p w:rsidR="00000000" w:rsidRDefault="00000000">
          <w:pPr>
            <w:pStyle w:val="EC4930F1C3FA5C4FB9E3798378754885"/>
          </w:pPr>
          <w:r>
            <w:t>123</w:t>
          </w:r>
        </w:p>
      </w:docPartBody>
    </w:docPart>
    <w:docPart>
      <w:docPartPr>
        <w:name w:val="438CFE4E7446334DB5A595749A4234BF"/>
        <w:category>
          <w:name w:val="General"/>
          <w:gallery w:val="placeholder"/>
        </w:category>
        <w:types>
          <w:type w:val="bbPlcHdr"/>
        </w:types>
        <w:behaviors>
          <w:behavior w:val="content"/>
        </w:behaviors>
        <w:guid w:val="{A901BD61-F558-E14A-ACE1-176E8301839E}"/>
      </w:docPartPr>
      <w:docPartBody>
        <w:p w:rsidR="00000000" w:rsidRDefault="00000000">
          <w:pPr>
            <w:pStyle w:val="438CFE4E7446334DB5A595749A4234BF"/>
          </w:pPr>
          <w:r>
            <w:t>123</w:t>
          </w:r>
        </w:p>
      </w:docPartBody>
    </w:docPart>
    <w:docPart>
      <w:docPartPr>
        <w:name w:val="8B3DE0E3D1BDCD4FB4F80FE37C4CD174"/>
        <w:category>
          <w:name w:val="General"/>
          <w:gallery w:val="placeholder"/>
        </w:category>
        <w:types>
          <w:type w:val="bbPlcHdr"/>
        </w:types>
        <w:behaviors>
          <w:behavior w:val="content"/>
        </w:behaviors>
        <w:guid w:val="{52DCDE1D-36E2-0942-95AF-B2FEDDE4868C}"/>
      </w:docPartPr>
      <w:docPartBody>
        <w:p w:rsidR="00000000" w:rsidRDefault="00000000">
          <w:pPr>
            <w:pStyle w:val="8B3DE0E3D1BDCD4FB4F80FE37C4CD174"/>
          </w:pPr>
          <w:r>
            <w:t>123</w:t>
          </w:r>
        </w:p>
      </w:docPartBody>
    </w:docPart>
    <w:docPart>
      <w:docPartPr>
        <w:name w:val="7918C9F42ED8394FA9E68C035F5E11FE"/>
        <w:category>
          <w:name w:val="General"/>
          <w:gallery w:val="placeholder"/>
        </w:category>
        <w:types>
          <w:type w:val="bbPlcHdr"/>
        </w:types>
        <w:behaviors>
          <w:behavior w:val="content"/>
        </w:behaviors>
        <w:guid w:val="{00253DFE-96FB-A04A-9559-EBF5FD4127E8}"/>
      </w:docPartPr>
      <w:docPartBody>
        <w:p w:rsidR="00000000" w:rsidRDefault="00000000">
          <w:pPr>
            <w:pStyle w:val="7918C9F42ED8394FA9E68C035F5E11FE"/>
          </w:pPr>
          <w:r>
            <w:t>123</w:t>
          </w:r>
        </w:p>
      </w:docPartBody>
    </w:docPart>
    <w:docPart>
      <w:docPartPr>
        <w:name w:val="506BD613172A524E9398BCA3FDFED29D"/>
        <w:category>
          <w:name w:val="General"/>
          <w:gallery w:val="placeholder"/>
        </w:category>
        <w:types>
          <w:type w:val="bbPlcHdr"/>
        </w:types>
        <w:behaviors>
          <w:behavior w:val="content"/>
        </w:behaviors>
        <w:guid w:val="{9E394657-4E80-E04E-989E-B16BA217C174}"/>
      </w:docPartPr>
      <w:docPartBody>
        <w:p w:rsidR="00000000" w:rsidRDefault="00000000">
          <w:pPr>
            <w:pStyle w:val="506BD613172A524E9398BCA3FDFED29D"/>
          </w:pPr>
          <w:r w:rsidRPr="576062CF">
            <w:t>Row Head</w:t>
          </w:r>
        </w:p>
      </w:docPartBody>
    </w:docPart>
    <w:docPart>
      <w:docPartPr>
        <w:name w:val="C2CFD352B7DEAE4B96CEE75426A70436"/>
        <w:category>
          <w:name w:val="General"/>
          <w:gallery w:val="placeholder"/>
        </w:category>
        <w:types>
          <w:type w:val="bbPlcHdr"/>
        </w:types>
        <w:behaviors>
          <w:behavior w:val="content"/>
        </w:behaviors>
        <w:guid w:val="{B45BAD97-DDDF-A04C-A39E-A59BD97D2AC8}"/>
      </w:docPartPr>
      <w:docPartBody>
        <w:p w:rsidR="00000000" w:rsidRDefault="00000000">
          <w:pPr>
            <w:pStyle w:val="C2CFD352B7DEAE4B96CEE75426A70436"/>
          </w:pPr>
          <w:r>
            <w:t>456</w:t>
          </w:r>
        </w:p>
      </w:docPartBody>
    </w:docPart>
    <w:docPart>
      <w:docPartPr>
        <w:name w:val="163BAF70EDE52C49A7672D35037A86C8"/>
        <w:category>
          <w:name w:val="General"/>
          <w:gallery w:val="placeholder"/>
        </w:category>
        <w:types>
          <w:type w:val="bbPlcHdr"/>
        </w:types>
        <w:behaviors>
          <w:behavior w:val="content"/>
        </w:behaviors>
        <w:guid w:val="{BFB6F8A9-39B8-7B4B-800A-7CAAF104A707}"/>
      </w:docPartPr>
      <w:docPartBody>
        <w:p w:rsidR="00000000" w:rsidRDefault="00000000">
          <w:pPr>
            <w:pStyle w:val="163BAF70EDE52C49A7672D35037A86C8"/>
          </w:pPr>
          <w:r>
            <w:t>456</w:t>
          </w:r>
        </w:p>
      </w:docPartBody>
    </w:docPart>
    <w:docPart>
      <w:docPartPr>
        <w:name w:val="D456694199FCEE4F81723F3A08BA0984"/>
        <w:category>
          <w:name w:val="General"/>
          <w:gallery w:val="placeholder"/>
        </w:category>
        <w:types>
          <w:type w:val="bbPlcHdr"/>
        </w:types>
        <w:behaviors>
          <w:behavior w:val="content"/>
        </w:behaviors>
        <w:guid w:val="{8CF1214B-4A49-004B-8E2E-3204A278F3A0}"/>
      </w:docPartPr>
      <w:docPartBody>
        <w:p w:rsidR="00000000" w:rsidRDefault="00000000">
          <w:pPr>
            <w:pStyle w:val="D456694199FCEE4F81723F3A08BA0984"/>
          </w:pPr>
          <w:r>
            <w:t>456</w:t>
          </w:r>
        </w:p>
      </w:docPartBody>
    </w:docPart>
    <w:docPart>
      <w:docPartPr>
        <w:name w:val="2CCB904A180B2947823055817161F071"/>
        <w:category>
          <w:name w:val="General"/>
          <w:gallery w:val="placeholder"/>
        </w:category>
        <w:types>
          <w:type w:val="bbPlcHdr"/>
        </w:types>
        <w:behaviors>
          <w:behavior w:val="content"/>
        </w:behaviors>
        <w:guid w:val="{CCFD9334-0779-FD45-9C1B-BFEC4D34E178}"/>
      </w:docPartPr>
      <w:docPartBody>
        <w:p w:rsidR="00000000" w:rsidRDefault="00000000">
          <w:pPr>
            <w:pStyle w:val="2CCB904A180B2947823055817161F071"/>
          </w:pPr>
          <w:r>
            <w:t>456</w:t>
          </w:r>
        </w:p>
      </w:docPartBody>
    </w:docPart>
    <w:docPart>
      <w:docPartPr>
        <w:name w:val="FDC8C8D323A4014AA93CBB1110E841EB"/>
        <w:category>
          <w:name w:val="General"/>
          <w:gallery w:val="placeholder"/>
        </w:category>
        <w:types>
          <w:type w:val="bbPlcHdr"/>
        </w:types>
        <w:behaviors>
          <w:behavior w:val="content"/>
        </w:behaviors>
        <w:guid w:val="{DF382A4A-E74B-0D49-8EED-5AB4EE44D1F8}"/>
      </w:docPartPr>
      <w:docPartBody>
        <w:p w:rsidR="00000000" w:rsidRDefault="00000000">
          <w:pPr>
            <w:pStyle w:val="FDC8C8D323A4014AA93CBB1110E841EB"/>
          </w:pPr>
          <w:r w:rsidRPr="576062CF">
            <w:t>Row Head</w:t>
          </w:r>
        </w:p>
      </w:docPartBody>
    </w:docPart>
    <w:docPart>
      <w:docPartPr>
        <w:name w:val="49B55592D1FF0641A0A354872C634740"/>
        <w:category>
          <w:name w:val="General"/>
          <w:gallery w:val="placeholder"/>
        </w:category>
        <w:types>
          <w:type w:val="bbPlcHdr"/>
        </w:types>
        <w:behaviors>
          <w:behavior w:val="content"/>
        </w:behaviors>
        <w:guid w:val="{9CEABF91-5BD1-DD40-BA5D-F86E213DEB76}"/>
      </w:docPartPr>
      <w:docPartBody>
        <w:p w:rsidR="00000000" w:rsidRDefault="00000000">
          <w:pPr>
            <w:pStyle w:val="49B55592D1FF0641A0A354872C634740"/>
          </w:pPr>
          <w:r>
            <w:t>789</w:t>
          </w:r>
        </w:p>
      </w:docPartBody>
    </w:docPart>
    <w:docPart>
      <w:docPartPr>
        <w:name w:val="7B6F4FA45EB06548BECA9255B8CD3A28"/>
        <w:category>
          <w:name w:val="General"/>
          <w:gallery w:val="placeholder"/>
        </w:category>
        <w:types>
          <w:type w:val="bbPlcHdr"/>
        </w:types>
        <w:behaviors>
          <w:behavior w:val="content"/>
        </w:behaviors>
        <w:guid w:val="{FE7A8C24-2C75-4448-ADEE-7870D0B37861}"/>
      </w:docPartPr>
      <w:docPartBody>
        <w:p w:rsidR="00000000" w:rsidRDefault="00000000">
          <w:pPr>
            <w:pStyle w:val="7B6F4FA45EB06548BECA9255B8CD3A28"/>
          </w:pPr>
          <w:r>
            <w:t>789</w:t>
          </w:r>
        </w:p>
      </w:docPartBody>
    </w:docPart>
    <w:docPart>
      <w:docPartPr>
        <w:name w:val="5AA99806CD3DE947824C8B6C2BAC1299"/>
        <w:category>
          <w:name w:val="General"/>
          <w:gallery w:val="placeholder"/>
        </w:category>
        <w:types>
          <w:type w:val="bbPlcHdr"/>
        </w:types>
        <w:behaviors>
          <w:behavior w:val="content"/>
        </w:behaviors>
        <w:guid w:val="{EDE44CEC-1F28-604A-B399-E232F78F3A2A}"/>
      </w:docPartPr>
      <w:docPartBody>
        <w:p w:rsidR="00000000" w:rsidRDefault="00000000">
          <w:pPr>
            <w:pStyle w:val="5AA99806CD3DE947824C8B6C2BAC1299"/>
          </w:pPr>
          <w:r>
            <w:t>789</w:t>
          </w:r>
        </w:p>
      </w:docPartBody>
    </w:docPart>
    <w:docPart>
      <w:docPartPr>
        <w:name w:val="76CE91F5D28F124F80B613D81EAA5076"/>
        <w:category>
          <w:name w:val="General"/>
          <w:gallery w:val="placeholder"/>
        </w:category>
        <w:types>
          <w:type w:val="bbPlcHdr"/>
        </w:types>
        <w:behaviors>
          <w:behavior w:val="content"/>
        </w:behaviors>
        <w:guid w:val="{67B4C530-4C35-B14C-BEC4-07984BCA31A6}"/>
      </w:docPartPr>
      <w:docPartBody>
        <w:p w:rsidR="00000000" w:rsidRDefault="00000000">
          <w:pPr>
            <w:pStyle w:val="76CE91F5D28F124F80B613D81EAA5076"/>
          </w:pPr>
          <w:r>
            <w:t>789</w:t>
          </w:r>
        </w:p>
      </w:docPartBody>
    </w:docPart>
    <w:docPart>
      <w:docPartPr>
        <w:name w:val="7B640E14CB06CF4B9053905FDC70E215"/>
        <w:category>
          <w:name w:val="General"/>
          <w:gallery w:val="placeholder"/>
        </w:category>
        <w:types>
          <w:type w:val="bbPlcHdr"/>
        </w:types>
        <w:behaviors>
          <w:behavior w:val="content"/>
        </w:behaviors>
        <w:guid w:val="{B63A3CEB-3B78-3D4F-8682-8466F00D6DE8}"/>
      </w:docPartPr>
      <w:docPartBody>
        <w:p w:rsidR="00000000" w:rsidRDefault="00000000">
          <w:pPr>
            <w:pStyle w:val="7B640E14CB06CF4B9053905FDC70E215"/>
          </w:pPr>
          <w:r w:rsidRPr="576062CF">
            <w:t>Row Head</w:t>
          </w:r>
        </w:p>
      </w:docPartBody>
    </w:docPart>
    <w:docPart>
      <w:docPartPr>
        <w:name w:val="B784E5EB7A3DA54D9E2DA72F623D1655"/>
        <w:category>
          <w:name w:val="General"/>
          <w:gallery w:val="placeholder"/>
        </w:category>
        <w:types>
          <w:type w:val="bbPlcHdr"/>
        </w:types>
        <w:behaviors>
          <w:behavior w:val="content"/>
        </w:behaviors>
        <w:guid w:val="{35B8486E-10EF-E348-B1E4-918CF08583E1}"/>
      </w:docPartPr>
      <w:docPartBody>
        <w:p w:rsidR="00000000" w:rsidRDefault="00000000">
          <w:pPr>
            <w:pStyle w:val="B784E5EB7A3DA54D9E2DA72F623D1655"/>
          </w:pPr>
          <w:r>
            <w:t>123</w:t>
          </w:r>
        </w:p>
      </w:docPartBody>
    </w:docPart>
    <w:docPart>
      <w:docPartPr>
        <w:name w:val="5173242D04522B40A992DF152AA766B3"/>
        <w:category>
          <w:name w:val="General"/>
          <w:gallery w:val="placeholder"/>
        </w:category>
        <w:types>
          <w:type w:val="bbPlcHdr"/>
        </w:types>
        <w:behaviors>
          <w:behavior w:val="content"/>
        </w:behaviors>
        <w:guid w:val="{6FA8E79C-4049-1746-A6F4-80885D38BBCF}"/>
      </w:docPartPr>
      <w:docPartBody>
        <w:p w:rsidR="00000000" w:rsidRDefault="00000000">
          <w:pPr>
            <w:pStyle w:val="5173242D04522B40A992DF152AA766B3"/>
          </w:pPr>
          <w:r>
            <w:t>123</w:t>
          </w:r>
        </w:p>
      </w:docPartBody>
    </w:docPart>
    <w:docPart>
      <w:docPartPr>
        <w:name w:val="8A572B67F776744EA93EC3FED19228A9"/>
        <w:category>
          <w:name w:val="General"/>
          <w:gallery w:val="placeholder"/>
        </w:category>
        <w:types>
          <w:type w:val="bbPlcHdr"/>
        </w:types>
        <w:behaviors>
          <w:behavior w:val="content"/>
        </w:behaviors>
        <w:guid w:val="{06F1373A-9A11-264C-B91E-B5878505712E}"/>
      </w:docPartPr>
      <w:docPartBody>
        <w:p w:rsidR="00000000" w:rsidRDefault="00000000">
          <w:pPr>
            <w:pStyle w:val="8A572B67F776744EA93EC3FED19228A9"/>
          </w:pPr>
          <w:r>
            <w:t>123</w:t>
          </w:r>
        </w:p>
      </w:docPartBody>
    </w:docPart>
    <w:docPart>
      <w:docPartPr>
        <w:name w:val="30418FBC9813904D842D5D93FB9230BE"/>
        <w:category>
          <w:name w:val="General"/>
          <w:gallery w:val="placeholder"/>
        </w:category>
        <w:types>
          <w:type w:val="bbPlcHdr"/>
        </w:types>
        <w:behaviors>
          <w:behavior w:val="content"/>
        </w:behaviors>
        <w:guid w:val="{3882D983-1BF7-844D-8444-98DA03D1545B}"/>
      </w:docPartPr>
      <w:docPartBody>
        <w:p w:rsidR="00000000" w:rsidRDefault="00000000">
          <w:pPr>
            <w:pStyle w:val="30418FBC9813904D842D5D93FB9230BE"/>
          </w:pPr>
          <w:r>
            <w:t>123</w:t>
          </w:r>
        </w:p>
      </w:docPartBody>
    </w:docPart>
    <w:docPart>
      <w:docPartPr>
        <w:name w:val="6D25C3CBCCCA5145A9281D7BBFFDBFFF"/>
        <w:category>
          <w:name w:val="General"/>
          <w:gallery w:val="placeholder"/>
        </w:category>
        <w:types>
          <w:type w:val="bbPlcHdr"/>
        </w:types>
        <w:behaviors>
          <w:behavior w:val="content"/>
        </w:behaviors>
        <w:guid w:val="{495F011E-4F8E-A144-B184-47F310838D28}"/>
      </w:docPartPr>
      <w:docPartBody>
        <w:p w:rsidR="00000000" w:rsidRDefault="00000000">
          <w:pPr>
            <w:pStyle w:val="6D25C3CBCCCA5145A9281D7BBFFDBFFF"/>
          </w:pPr>
          <w:r w:rsidRPr="576062CF">
            <w:t>Row Head</w:t>
          </w:r>
        </w:p>
      </w:docPartBody>
    </w:docPart>
    <w:docPart>
      <w:docPartPr>
        <w:name w:val="BB8E2D3EB18E604892626FBD438CA934"/>
        <w:category>
          <w:name w:val="General"/>
          <w:gallery w:val="placeholder"/>
        </w:category>
        <w:types>
          <w:type w:val="bbPlcHdr"/>
        </w:types>
        <w:behaviors>
          <w:behavior w:val="content"/>
        </w:behaviors>
        <w:guid w:val="{AC31C138-4194-E542-BDE6-C6FFDCA51651}"/>
      </w:docPartPr>
      <w:docPartBody>
        <w:p w:rsidR="00000000" w:rsidRDefault="00000000">
          <w:pPr>
            <w:pStyle w:val="BB8E2D3EB18E604892626FBD438CA934"/>
          </w:pPr>
          <w:r>
            <w:t>456</w:t>
          </w:r>
        </w:p>
      </w:docPartBody>
    </w:docPart>
    <w:docPart>
      <w:docPartPr>
        <w:name w:val="A8BD197BAA1A7043881DB399DE81F646"/>
        <w:category>
          <w:name w:val="General"/>
          <w:gallery w:val="placeholder"/>
        </w:category>
        <w:types>
          <w:type w:val="bbPlcHdr"/>
        </w:types>
        <w:behaviors>
          <w:behavior w:val="content"/>
        </w:behaviors>
        <w:guid w:val="{22BB2570-9F97-3D40-BB05-88EEA32C00B9}"/>
      </w:docPartPr>
      <w:docPartBody>
        <w:p w:rsidR="00000000" w:rsidRDefault="00000000">
          <w:pPr>
            <w:pStyle w:val="A8BD197BAA1A7043881DB399DE81F646"/>
          </w:pPr>
          <w:r>
            <w:t>456</w:t>
          </w:r>
        </w:p>
      </w:docPartBody>
    </w:docPart>
    <w:docPart>
      <w:docPartPr>
        <w:name w:val="5DD315A3514F88429ABC3768472561D2"/>
        <w:category>
          <w:name w:val="General"/>
          <w:gallery w:val="placeholder"/>
        </w:category>
        <w:types>
          <w:type w:val="bbPlcHdr"/>
        </w:types>
        <w:behaviors>
          <w:behavior w:val="content"/>
        </w:behaviors>
        <w:guid w:val="{0CF07D5A-4DF7-394A-8B06-A38DE1A65E70}"/>
      </w:docPartPr>
      <w:docPartBody>
        <w:p w:rsidR="00000000" w:rsidRDefault="00000000">
          <w:pPr>
            <w:pStyle w:val="5DD315A3514F88429ABC3768472561D2"/>
          </w:pPr>
          <w:r>
            <w:t>456</w:t>
          </w:r>
        </w:p>
      </w:docPartBody>
    </w:docPart>
    <w:docPart>
      <w:docPartPr>
        <w:name w:val="F21A51880F91284F96A267899A7E32E5"/>
        <w:category>
          <w:name w:val="General"/>
          <w:gallery w:val="placeholder"/>
        </w:category>
        <w:types>
          <w:type w:val="bbPlcHdr"/>
        </w:types>
        <w:behaviors>
          <w:behavior w:val="content"/>
        </w:behaviors>
        <w:guid w:val="{FC9776C0-116A-F74F-BB4F-CC9DA105143A}"/>
      </w:docPartPr>
      <w:docPartBody>
        <w:p w:rsidR="00000000" w:rsidRDefault="00000000">
          <w:pPr>
            <w:pStyle w:val="F21A51880F91284F96A267899A7E32E5"/>
          </w:pPr>
          <w:r>
            <w:t>456</w:t>
          </w:r>
        </w:p>
      </w:docPartBody>
    </w:docPart>
    <w:docPart>
      <w:docPartPr>
        <w:name w:val="7D5CE6049BC2374CA923F66430814DAB"/>
        <w:category>
          <w:name w:val="General"/>
          <w:gallery w:val="placeholder"/>
        </w:category>
        <w:types>
          <w:type w:val="bbPlcHdr"/>
        </w:types>
        <w:behaviors>
          <w:behavior w:val="content"/>
        </w:behaviors>
        <w:guid w:val="{2CCB517E-9270-644A-81F8-B1DA77F6826E}"/>
      </w:docPartPr>
      <w:docPartBody>
        <w:p w:rsidR="00000000" w:rsidRDefault="00000000">
          <w:pPr>
            <w:pStyle w:val="7D5CE6049BC2374CA923F66430814DAB"/>
          </w:pPr>
          <w:r w:rsidRPr="576062CF">
            <w:t>Row Head</w:t>
          </w:r>
        </w:p>
      </w:docPartBody>
    </w:docPart>
    <w:docPart>
      <w:docPartPr>
        <w:name w:val="C3D7356C7AFDBC47955C9971D5D1389E"/>
        <w:category>
          <w:name w:val="General"/>
          <w:gallery w:val="placeholder"/>
        </w:category>
        <w:types>
          <w:type w:val="bbPlcHdr"/>
        </w:types>
        <w:behaviors>
          <w:behavior w:val="content"/>
        </w:behaviors>
        <w:guid w:val="{357AC101-696D-0945-A6FD-71BFD94620A9}"/>
      </w:docPartPr>
      <w:docPartBody>
        <w:p w:rsidR="00000000" w:rsidRDefault="00000000">
          <w:pPr>
            <w:pStyle w:val="C3D7356C7AFDBC47955C9971D5D1389E"/>
          </w:pPr>
          <w:r>
            <w:t>789</w:t>
          </w:r>
        </w:p>
      </w:docPartBody>
    </w:docPart>
    <w:docPart>
      <w:docPartPr>
        <w:name w:val="0BF4075C3449A249889632195D58153C"/>
        <w:category>
          <w:name w:val="General"/>
          <w:gallery w:val="placeholder"/>
        </w:category>
        <w:types>
          <w:type w:val="bbPlcHdr"/>
        </w:types>
        <w:behaviors>
          <w:behavior w:val="content"/>
        </w:behaviors>
        <w:guid w:val="{959EBE7A-1EF5-1F47-AEE3-23BC5D2EE294}"/>
      </w:docPartPr>
      <w:docPartBody>
        <w:p w:rsidR="00000000" w:rsidRDefault="00000000">
          <w:pPr>
            <w:pStyle w:val="0BF4075C3449A249889632195D58153C"/>
          </w:pPr>
          <w:r>
            <w:t>789</w:t>
          </w:r>
        </w:p>
      </w:docPartBody>
    </w:docPart>
    <w:docPart>
      <w:docPartPr>
        <w:name w:val="80A86633BFADCF438C56C86985C407FB"/>
        <w:category>
          <w:name w:val="General"/>
          <w:gallery w:val="placeholder"/>
        </w:category>
        <w:types>
          <w:type w:val="bbPlcHdr"/>
        </w:types>
        <w:behaviors>
          <w:behavior w:val="content"/>
        </w:behaviors>
        <w:guid w:val="{DD5B472C-DBB0-8C46-A4A9-6851D27F161F}"/>
      </w:docPartPr>
      <w:docPartBody>
        <w:p w:rsidR="00000000" w:rsidRDefault="00000000">
          <w:pPr>
            <w:pStyle w:val="80A86633BFADCF438C56C86985C407FB"/>
          </w:pPr>
          <w:r>
            <w:t>789</w:t>
          </w:r>
        </w:p>
      </w:docPartBody>
    </w:docPart>
    <w:docPart>
      <w:docPartPr>
        <w:name w:val="F5DC94EFD51B594F91C2D66C4BE564B5"/>
        <w:category>
          <w:name w:val="General"/>
          <w:gallery w:val="placeholder"/>
        </w:category>
        <w:types>
          <w:type w:val="bbPlcHdr"/>
        </w:types>
        <w:behaviors>
          <w:behavior w:val="content"/>
        </w:behaviors>
        <w:guid w:val="{4CA882AA-2661-4D40-A35A-D5058B79E6AE}"/>
      </w:docPartPr>
      <w:docPartBody>
        <w:p w:rsidR="00000000" w:rsidRDefault="00000000">
          <w:pPr>
            <w:pStyle w:val="F5DC94EFD51B594F91C2D66C4BE564B5"/>
          </w:pPr>
          <w:r>
            <w:t>789</w:t>
          </w:r>
        </w:p>
      </w:docPartBody>
    </w:docPart>
    <w:docPart>
      <w:docPartPr>
        <w:name w:val="0102C35E3305AE4FB1A327C3B5B7EBA1"/>
        <w:category>
          <w:name w:val="General"/>
          <w:gallery w:val="placeholder"/>
        </w:category>
        <w:types>
          <w:type w:val="bbPlcHdr"/>
        </w:types>
        <w:behaviors>
          <w:behavior w:val="content"/>
        </w:behaviors>
        <w:guid w:val="{631C876D-9E6F-6247-83D1-AE9F7D3953EA}"/>
      </w:docPartPr>
      <w:docPartBody>
        <w:p w:rsidR="00000000" w:rsidRDefault="00000000">
          <w:pPr>
            <w:pStyle w:val="0102C35E3305AE4FB1A327C3B5B7EBA1"/>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B852BB22E304E74BBA4561ED552C7624"/>
        <w:category>
          <w:name w:val="General"/>
          <w:gallery w:val="placeholder"/>
        </w:category>
        <w:types>
          <w:type w:val="bbPlcHdr"/>
        </w:types>
        <w:behaviors>
          <w:behavior w:val="content"/>
        </w:behaviors>
        <w:guid w:val="{7C889734-5A21-144A-88DD-57E670F533AE}"/>
      </w:docPartPr>
      <w:docPartBody>
        <w:p w:rsidR="00000000" w:rsidRDefault="00000000">
          <w:pPr>
            <w:pStyle w:val="B852BB22E304E74BBA4561ED552C7624"/>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194C417E5653234EAC016B402EB95513"/>
        <w:category>
          <w:name w:val="General"/>
          <w:gallery w:val="placeholder"/>
        </w:category>
        <w:types>
          <w:type w:val="bbPlcHdr"/>
        </w:types>
        <w:behaviors>
          <w:behavior w:val="content"/>
        </w:behaviors>
        <w:guid w:val="{9A0C6DA2-9B49-CE43-96F8-10E6BC57A3A9}"/>
      </w:docPartPr>
      <w:docPartBody>
        <w:p w:rsidR="00000000" w:rsidRDefault="00000000">
          <w:pPr>
            <w:pStyle w:val="194C417E5653234EAC016B402EB95513"/>
          </w:pPr>
          <w:r w:rsidRPr="00B5233A">
            <w:t>Figures Title</w:t>
          </w:r>
        </w:p>
      </w:docPartBody>
    </w:docPart>
    <w:docPart>
      <w:docPartPr>
        <w:name w:val="9ABF163C5F8F0543A7A284537B115649"/>
        <w:category>
          <w:name w:val="General"/>
          <w:gallery w:val="placeholder"/>
        </w:category>
        <w:types>
          <w:type w:val="bbPlcHdr"/>
        </w:types>
        <w:behaviors>
          <w:behavior w:val="content"/>
        </w:behaviors>
        <w:guid w:val="{7DF057DA-6027-5347-B687-F3CD156163F4}"/>
      </w:docPartPr>
      <w:docPartBody>
        <w:p w:rsidR="00000000" w:rsidRDefault="00000000">
          <w:pPr>
            <w:pStyle w:val="9ABF163C5F8F0543A7A284537B115649"/>
          </w:pPr>
          <w:r w:rsidRPr="00530EF3">
            <w:rPr>
              <w:b/>
            </w:rPr>
            <w:t>Figure 1.</w:t>
          </w:r>
        </w:p>
      </w:docPartBody>
    </w:docPart>
    <w:docPart>
      <w:docPartPr>
        <w:name w:val="01E2935DAAB4D94495708BC3EA444E0D"/>
        <w:category>
          <w:name w:val="General"/>
          <w:gallery w:val="placeholder"/>
        </w:category>
        <w:types>
          <w:type w:val="bbPlcHdr"/>
        </w:types>
        <w:behaviors>
          <w:behavior w:val="content"/>
        </w:behaviors>
        <w:guid w:val="{179C15C8-BEBC-1C4F-A0DA-F4BB91431789}"/>
      </w:docPartPr>
      <w:docPartBody>
        <w:p w:rsidR="00000000" w:rsidRDefault="00000000">
          <w:pPr>
            <w:pStyle w:val="01E2935DAAB4D94495708BC3EA444E0D"/>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9CC297370F81C746800079C2E37C954A"/>
        <w:category>
          <w:name w:val="General"/>
          <w:gallery w:val="placeholder"/>
        </w:category>
        <w:types>
          <w:type w:val="bbPlcHdr"/>
        </w:types>
        <w:behaviors>
          <w:behavior w:val="content"/>
        </w:behaviors>
        <w:guid w:val="{D6F0E7E3-36F8-E441-A740-6FFF834DFBF9}"/>
      </w:docPartPr>
      <w:docPartBody>
        <w:p w:rsidR="00000000" w:rsidRDefault="00000000">
          <w:pPr>
            <w:pStyle w:val="9CC297370F81C746800079C2E37C954A"/>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
      <w:docPartPr>
        <w:name w:val="326C2741BD3BE441B67431B2A35F8C7C"/>
        <w:category>
          <w:name w:val="General"/>
          <w:gallery w:val="placeholder"/>
        </w:category>
        <w:types>
          <w:type w:val="bbPlcHdr"/>
        </w:types>
        <w:behaviors>
          <w:behavior w:val="content"/>
        </w:behaviors>
        <w:guid w:val="{2B7BEA5D-69D9-0B4D-AE15-432F4C426012}"/>
      </w:docPartPr>
      <w:docPartBody>
        <w:p w:rsidR="00000000" w:rsidRDefault="0045096F" w:rsidP="0045096F">
          <w:pPr>
            <w:pStyle w:val="326C2741BD3BE441B67431B2A35F8C7C"/>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6F"/>
    <w:rsid w:val="0045096F"/>
    <w:rsid w:val="00715581"/>
    <w:rsid w:val="00F8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19B88944B324585E782C9DEC0C41A">
    <w:name w:val="1E019B88944B324585E782C9DEC0C41A"/>
  </w:style>
  <w:style w:type="paragraph" w:customStyle="1" w:styleId="64AECD81E794624DA46C5F66638A177B">
    <w:name w:val="64AECD81E794624DA46C5F66638A177B"/>
  </w:style>
  <w:style w:type="paragraph" w:customStyle="1" w:styleId="D75573CFBC9EF24BB18A40859B8E53DE">
    <w:name w:val="D75573CFBC9EF24BB18A40859B8E53DE"/>
  </w:style>
  <w:style w:type="paragraph" w:customStyle="1" w:styleId="631ED7652592ED40B160E2A0962C4A6F">
    <w:name w:val="631ED7652592ED40B160E2A0962C4A6F"/>
  </w:style>
  <w:style w:type="paragraph" w:customStyle="1" w:styleId="086F9A8C246B2C4CB34D0BF1FD6CBABB">
    <w:name w:val="086F9A8C246B2C4CB34D0BF1FD6CBABB"/>
  </w:style>
  <w:style w:type="paragraph" w:customStyle="1" w:styleId="32B69C16F4DCEE4BA7DE480342DFD55A">
    <w:name w:val="32B69C16F4DCEE4BA7DE480342DFD55A"/>
  </w:style>
  <w:style w:type="paragraph" w:customStyle="1" w:styleId="867D5FB919E1744A920155CE98E055A6">
    <w:name w:val="867D5FB919E1744A920155CE98E055A6"/>
  </w:style>
  <w:style w:type="paragraph" w:customStyle="1" w:styleId="95684E61824DF34C9F6B2F1B0E0CB5DB">
    <w:name w:val="95684E61824DF34C9F6B2F1B0E0CB5DB"/>
  </w:style>
  <w:style w:type="paragraph" w:customStyle="1" w:styleId="462E99509DA09145B036B760DCE6BFE0">
    <w:name w:val="462E99509DA09145B036B760DCE6BFE0"/>
  </w:style>
  <w:style w:type="paragraph" w:customStyle="1" w:styleId="D83BBFFB6DB4E64CA323C1644D95FE36">
    <w:name w:val="D83BBFFB6DB4E64CA323C1644D95FE36"/>
  </w:style>
  <w:style w:type="character" w:styleId="Strong">
    <w:name w:val="Strong"/>
    <w:basedOn w:val="DefaultParagraphFont"/>
    <w:uiPriority w:val="22"/>
    <w:qFormat/>
    <w:rsid w:val="0045096F"/>
    <w:rPr>
      <w:b/>
      <w:bCs/>
    </w:rPr>
  </w:style>
  <w:style w:type="paragraph" w:customStyle="1" w:styleId="C3A5F2928E5D564A972167D8C7579556">
    <w:name w:val="C3A5F2928E5D564A972167D8C7579556"/>
  </w:style>
  <w:style w:type="character" w:styleId="Emphasis">
    <w:name w:val="Emphasis"/>
    <w:basedOn w:val="DefaultParagraphFont"/>
    <w:uiPriority w:val="20"/>
    <w:qFormat/>
    <w:rsid w:val="0045096F"/>
    <w:rPr>
      <w:i/>
      <w:iCs/>
    </w:rPr>
  </w:style>
  <w:style w:type="paragraph" w:customStyle="1" w:styleId="157634B26BFE9D448E12CE68E958AB68">
    <w:name w:val="157634B26BFE9D448E12CE68E958AB68"/>
  </w:style>
  <w:style w:type="paragraph" w:customStyle="1" w:styleId="513602C1E7F5C34FB365B7A525DEB126">
    <w:name w:val="513602C1E7F5C34FB365B7A525DEB126"/>
  </w:style>
  <w:style w:type="paragraph" w:customStyle="1" w:styleId="7FD31FA134E0764089B001EA1B1209E0">
    <w:name w:val="7FD31FA134E0764089B001EA1B1209E0"/>
  </w:style>
  <w:style w:type="paragraph" w:customStyle="1" w:styleId="3A671123289E434A83B8B5F86DA9A3EE">
    <w:name w:val="3A671123289E434A83B8B5F86DA9A3E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D40D87C6617E844DB3B317BDB34CD4D4">
    <w:name w:val="D40D87C6617E844DB3B317BDB34CD4D4"/>
  </w:style>
  <w:style w:type="paragraph" w:customStyle="1" w:styleId="5DAED356C9B74546948A0C971A44F58E">
    <w:name w:val="5DAED356C9B74546948A0C971A44F58E"/>
  </w:style>
  <w:style w:type="paragraph" w:customStyle="1" w:styleId="7BC4355CBBAF7446A1D15A5646460F3C">
    <w:name w:val="7BC4355CBBAF7446A1D15A5646460F3C"/>
  </w:style>
  <w:style w:type="paragraph" w:customStyle="1" w:styleId="377A5BF5BDC11847AB0BA05F40CCA7DE">
    <w:name w:val="377A5BF5BDC11847AB0BA05F40CCA7DE"/>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16CD0A84357AEC4C8F6674BF7B12C523">
    <w:name w:val="16CD0A84357AEC4C8F6674BF7B12C523"/>
  </w:style>
  <w:style w:type="paragraph" w:customStyle="1" w:styleId="452AB59D33F4AF49BA30E8B782E788F3">
    <w:name w:val="452AB59D33F4AF49BA30E8B782E788F3"/>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DE32A21E7892C94F80D57DC742B1E9BF">
    <w:name w:val="DE32A21E7892C94F80D57DC742B1E9BF"/>
  </w:style>
  <w:style w:type="paragraph" w:customStyle="1" w:styleId="2ECCB73DB2893A4183B0227CDF1DB4AD">
    <w:name w:val="2ECCB73DB2893A4183B0227CDF1DB4AD"/>
  </w:style>
  <w:style w:type="paragraph" w:customStyle="1" w:styleId="C54E40DD0279344882A453587B4EB8E1">
    <w:name w:val="C54E40DD0279344882A453587B4EB8E1"/>
  </w:style>
  <w:style w:type="paragraph" w:customStyle="1" w:styleId="60A63FEB7A42574481B5D5A4DEE81678">
    <w:name w:val="60A63FEB7A42574481B5D5A4DEE81678"/>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FC721EC88E63E242A5312D80BA5AFC0E">
    <w:name w:val="FC721EC88E63E242A5312D80BA5AFC0E"/>
  </w:style>
  <w:style w:type="paragraph" w:customStyle="1" w:styleId="793F96617919724F8903BE94A6B85008">
    <w:name w:val="793F96617919724F8903BE94A6B85008"/>
  </w:style>
  <w:style w:type="paragraph" w:customStyle="1" w:styleId="CB2B073B6B8E9C4E9E91B1678F17A54E">
    <w:name w:val="CB2B073B6B8E9C4E9E91B1678F17A54E"/>
  </w:style>
  <w:style w:type="paragraph" w:customStyle="1" w:styleId="E253569A5CDBA143A9141330DC97E785">
    <w:name w:val="E253569A5CDBA143A9141330DC97E785"/>
  </w:style>
  <w:style w:type="paragraph" w:customStyle="1" w:styleId="2E0B9A7BBC6AEA4CBBECE5D836BDE012">
    <w:name w:val="2E0B9A7BBC6AEA4CBBECE5D836BDE012"/>
  </w:style>
  <w:style w:type="paragraph" w:customStyle="1" w:styleId="1DD6F528E462C94FA94710B3B634251B">
    <w:name w:val="1DD6F528E462C94FA94710B3B634251B"/>
  </w:style>
  <w:style w:type="paragraph" w:customStyle="1" w:styleId="2F983D1CB86DB6468A697696F1682956">
    <w:name w:val="2F983D1CB86DB6468A697696F1682956"/>
  </w:style>
  <w:style w:type="paragraph" w:customStyle="1" w:styleId="9ED102B7DFFE28439A3994934F678132">
    <w:name w:val="9ED102B7DFFE28439A3994934F678132"/>
  </w:style>
  <w:style w:type="paragraph" w:customStyle="1" w:styleId="A5B5CF04D989F648B9814E1265E7DD2F">
    <w:name w:val="A5B5CF04D989F648B9814E1265E7DD2F"/>
  </w:style>
  <w:style w:type="paragraph" w:customStyle="1" w:styleId="8C26DB01B07BF243BB65AE990A33E6D5">
    <w:name w:val="8C26DB01B07BF243BB65AE990A33E6D5"/>
  </w:style>
  <w:style w:type="paragraph" w:customStyle="1" w:styleId="FDF9B5CB391B5A4687242BF9536E6A0A">
    <w:name w:val="FDF9B5CB391B5A4687242BF9536E6A0A"/>
  </w:style>
  <w:style w:type="paragraph" w:customStyle="1" w:styleId="7D1569952D7DE345A8D7C1D8AA5DB685">
    <w:name w:val="7D1569952D7DE345A8D7C1D8AA5DB685"/>
  </w:style>
  <w:style w:type="paragraph" w:customStyle="1" w:styleId="D16E2EF2C6A0E04B9EDD0417058AA8C9">
    <w:name w:val="D16E2EF2C6A0E04B9EDD0417058AA8C9"/>
  </w:style>
  <w:style w:type="paragraph" w:customStyle="1" w:styleId="61952F370F7ED54DA21FC7CAA27C1946">
    <w:name w:val="61952F370F7ED54DA21FC7CAA27C1946"/>
  </w:style>
  <w:style w:type="paragraph" w:customStyle="1" w:styleId="B65E8D6E6BC6004B962922E6399A7CC6">
    <w:name w:val="B65E8D6E6BC6004B962922E6399A7CC6"/>
  </w:style>
  <w:style w:type="paragraph" w:customStyle="1" w:styleId="16BF4E41A187C04E98F3FAD9F63D93E3">
    <w:name w:val="16BF4E41A187C04E98F3FAD9F63D93E3"/>
  </w:style>
  <w:style w:type="paragraph" w:customStyle="1" w:styleId="1819B1D9245D4D46BFB5E26BF6BB89B0">
    <w:name w:val="1819B1D9245D4D46BFB5E26BF6BB89B0"/>
  </w:style>
  <w:style w:type="paragraph" w:customStyle="1" w:styleId="5354CC5C1E26624B81BCFE308FE269D3">
    <w:name w:val="5354CC5C1E26624B81BCFE308FE269D3"/>
  </w:style>
  <w:style w:type="paragraph" w:customStyle="1" w:styleId="20905AF6D75F3447A64242C665F70BB8">
    <w:name w:val="20905AF6D75F3447A64242C665F70BB8"/>
  </w:style>
  <w:style w:type="paragraph" w:customStyle="1" w:styleId="35A28A348DA6BF488370A887F140C427">
    <w:name w:val="35A28A348DA6BF488370A887F140C427"/>
  </w:style>
  <w:style w:type="paragraph" w:customStyle="1" w:styleId="4AFEB9692CFDA040ADD374E7F1C9C72E">
    <w:name w:val="4AFEB9692CFDA040ADD374E7F1C9C72E"/>
  </w:style>
  <w:style w:type="paragraph" w:customStyle="1" w:styleId="A9B5CF64AD91864D9A97BDC244633734">
    <w:name w:val="A9B5CF64AD91864D9A97BDC244633734"/>
  </w:style>
  <w:style w:type="paragraph" w:customStyle="1" w:styleId="B153389CAF8F3145A47BBF3954AB4AB3">
    <w:name w:val="B153389CAF8F3145A47BBF3954AB4AB3"/>
  </w:style>
  <w:style w:type="paragraph" w:customStyle="1" w:styleId="64D05DE693FA8642A31557681EBCF1D4">
    <w:name w:val="64D05DE693FA8642A31557681EBCF1D4"/>
  </w:style>
  <w:style w:type="paragraph" w:customStyle="1" w:styleId="B16365597FD20041A2A3B16D38E83E0A">
    <w:name w:val="B16365597FD20041A2A3B16D38E83E0A"/>
  </w:style>
  <w:style w:type="paragraph" w:customStyle="1" w:styleId="5637277D3D23664AB96E44ADFF11A8B3">
    <w:name w:val="5637277D3D23664AB96E44ADFF11A8B3"/>
  </w:style>
  <w:style w:type="paragraph" w:customStyle="1" w:styleId="CCF7B5F193B5954FA76273FBD9D238EA">
    <w:name w:val="CCF7B5F193B5954FA76273FBD9D238EA"/>
  </w:style>
  <w:style w:type="paragraph" w:customStyle="1" w:styleId="3F50F73140B42C4BBC57F333ECBD0030">
    <w:name w:val="3F50F73140B42C4BBC57F333ECBD0030"/>
  </w:style>
  <w:style w:type="paragraph" w:customStyle="1" w:styleId="826EBEA6D28E1441AFC903AD1B9669B3">
    <w:name w:val="826EBEA6D28E1441AFC903AD1B9669B3"/>
  </w:style>
  <w:style w:type="paragraph" w:customStyle="1" w:styleId="EC4930F1C3FA5C4FB9E3798378754885">
    <w:name w:val="EC4930F1C3FA5C4FB9E3798378754885"/>
  </w:style>
  <w:style w:type="paragraph" w:customStyle="1" w:styleId="438CFE4E7446334DB5A595749A4234BF">
    <w:name w:val="438CFE4E7446334DB5A595749A4234BF"/>
  </w:style>
  <w:style w:type="paragraph" w:customStyle="1" w:styleId="8B3DE0E3D1BDCD4FB4F80FE37C4CD174">
    <w:name w:val="8B3DE0E3D1BDCD4FB4F80FE37C4CD174"/>
  </w:style>
  <w:style w:type="paragraph" w:customStyle="1" w:styleId="7918C9F42ED8394FA9E68C035F5E11FE">
    <w:name w:val="7918C9F42ED8394FA9E68C035F5E11FE"/>
  </w:style>
  <w:style w:type="paragraph" w:customStyle="1" w:styleId="506BD613172A524E9398BCA3FDFED29D">
    <w:name w:val="506BD613172A524E9398BCA3FDFED29D"/>
  </w:style>
  <w:style w:type="paragraph" w:customStyle="1" w:styleId="C2CFD352B7DEAE4B96CEE75426A70436">
    <w:name w:val="C2CFD352B7DEAE4B96CEE75426A70436"/>
  </w:style>
  <w:style w:type="paragraph" w:customStyle="1" w:styleId="163BAF70EDE52C49A7672D35037A86C8">
    <w:name w:val="163BAF70EDE52C49A7672D35037A86C8"/>
  </w:style>
  <w:style w:type="paragraph" w:customStyle="1" w:styleId="D456694199FCEE4F81723F3A08BA0984">
    <w:name w:val="D456694199FCEE4F81723F3A08BA0984"/>
  </w:style>
  <w:style w:type="paragraph" w:customStyle="1" w:styleId="2CCB904A180B2947823055817161F071">
    <w:name w:val="2CCB904A180B2947823055817161F071"/>
  </w:style>
  <w:style w:type="paragraph" w:customStyle="1" w:styleId="FDC8C8D323A4014AA93CBB1110E841EB">
    <w:name w:val="FDC8C8D323A4014AA93CBB1110E841EB"/>
  </w:style>
  <w:style w:type="paragraph" w:customStyle="1" w:styleId="49B55592D1FF0641A0A354872C634740">
    <w:name w:val="49B55592D1FF0641A0A354872C634740"/>
  </w:style>
  <w:style w:type="paragraph" w:customStyle="1" w:styleId="7B6F4FA45EB06548BECA9255B8CD3A28">
    <w:name w:val="7B6F4FA45EB06548BECA9255B8CD3A28"/>
  </w:style>
  <w:style w:type="paragraph" w:customStyle="1" w:styleId="5AA99806CD3DE947824C8B6C2BAC1299">
    <w:name w:val="5AA99806CD3DE947824C8B6C2BAC1299"/>
  </w:style>
  <w:style w:type="paragraph" w:customStyle="1" w:styleId="76CE91F5D28F124F80B613D81EAA5076">
    <w:name w:val="76CE91F5D28F124F80B613D81EAA5076"/>
  </w:style>
  <w:style w:type="paragraph" w:customStyle="1" w:styleId="7B640E14CB06CF4B9053905FDC70E215">
    <w:name w:val="7B640E14CB06CF4B9053905FDC70E215"/>
  </w:style>
  <w:style w:type="paragraph" w:customStyle="1" w:styleId="B784E5EB7A3DA54D9E2DA72F623D1655">
    <w:name w:val="B784E5EB7A3DA54D9E2DA72F623D1655"/>
  </w:style>
  <w:style w:type="paragraph" w:customStyle="1" w:styleId="5173242D04522B40A992DF152AA766B3">
    <w:name w:val="5173242D04522B40A992DF152AA766B3"/>
  </w:style>
  <w:style w:type="paragraph" w:customStyle="1" w:styleId="8A572B67F776744EA93EC3FED19228A9">
    <w:name w:val="8A572B67F776744EA93EC3FED19228A9"/>
  </w:style>
  <w:style w:type="paragraph" w:customStyle="1" w:styleId="30418FBC9813904D842D5D93FB9230BE">
    <w:name w:val="30418FBC9813904D842D5D93FB9230BE"/>
  </w:style>
  <w:style w:type="paragraph" w:customStyle="1" w:styleId="6D25C3CBCCCA5145A9281D7BBFFDBFFF">
    <w:name w:val="6D25C3CBCCCA5145A9281D7BBFFDBFFF"/>
  </w:style>
  <w:style w:type="paragraph" w:customStyle="1" w:styleId="BB8E2D3EB18E604892626FBD438CA934">
    <w:name w:val="BB8E2D3EB18E604892626FBD438CA934"/>
  </w:style>
  <w:style w:type="paragraph" w:customStyle="1" w:styleId="A8BD197BAA1A7043881DB399DE81F646">
    <w:name w:val="A8BD197BAA1A7043881DB399DE81F646"/>
  </w:style>
  <w:style w:type="paragraph" w:customStyle="1" w:styleId="5DD315A3514F88429ABC3768472561D2">
    <w:name w:val="5DD315A3514F88429ABC3768472561D2"/>
  </w:style>
  <w:style w:type="paragraph" w:customStyle="1" w:styleId="F21A51880F91284F96A267899A7E32E5">
    <w:name w:val="F21A51880F91284F96A267899A7E32E5"/>
  </w:style>
  <w:style w:type="paragraph" w:customStyle="1" w:styleId="7D5CE6049BC2374CA923F66430814DAB">
    <w:name w:val="7D5CE6049BC2374CA923F66430814DAB"/>
  </w:style>
  <w:style w:type="paragraph" w:customStyle="1" w:styleId="C3D7356C7AFDBC47955C9971D5D1389E">
    <w:name w:val="C3D7356C7AFDBC47955C9971D5D1389E"/>
  </w:style>
  <w:style w:type="paragraph" w:customStyle="1" w:styleId="0BF4075C3449A249889632195D58153C">
    <w:name w:val="0BF4075C3449A249889632195D58153C"/>
  </w:style>
  <w:style w:type="paragraph" w:customStyle="1" w:styleId="80A86633BFADCF438C56C86985C407FB">
    <w:name w:val="80A86633BFADCF438C56C86985C407FB"/>
  </w:style>
  <w:style w:type="paragraph" w:customStyle="1" w:styleId="F5DC94EFD51B594F91C2D66C4BE564B5">
    <w:name w:val="F5DC94EFD51B594F91C2D66C4BE564B5"/>
  </w:style>
  <w:style w:type="paragraph" w:customStyle="1" w:styleId="0102C35E3305AE4FB1A327C3B5B7EBA1">
    <w:name w:val="0102C35E3305AE4FB1A327C3B5B7EBA1"/>
  </w:style>
  <w:style w:type="paragraph" w:customStyle="1" w:styleId="B852BB22E304E74BBA4561ED552C7624">
    <w:name w:val="B852BB22E304E74BBA4561ED552C7624"/>
  </w:style>
  <w:style w:type="paragraph" w:customStyle="1" w:styleId="194C417E5653234EAC016B402EB95513">
    <w:name w:val="194C417E5653234EAC016B402EB95513"/>
  </w:style>
  <w:style w:type="paragraph" w:customStyle="1" w:styleId="9ABF163C5F8F0543A7A284537B115649">
    <w:name w:val="9ABF163C5F8F0543A7A284537B115649"/>
  </w:style>
  <w:style w:type="paragraph" w:customStyle="1" w:styleId="01E2935DAAB4D94495708BC3EA444E0D">
    <w:name w:val="01E2935DAAB4D94495708BC3EA444E0D"/>
  </w:style>
  <w:style w:type="character" w:styleId="Hyperlink">
    <w:name w:val="Hyperlink"/>
    <w:basedOn w:val="DefaultParagraphFont"/>
    <w:uiPriority w:val="99"/>
    <w:unhideWhenUsed/>
    <w:rPr>
      <w:color w:val="467886" w:themeColor="hyperlink"/>
      <w:u w:val="single"/>
    </w:rPr>
  </w:style>
  <w:style w:type="paragraph" w:customStyle="1" w:styleId="9CC297370F81C746800079C2E37C954A">
    <w:name w:val="9CC297370F81C746800079C2E37C954A"/>
  </w:style>
  <w:style w:type="paragraph" w:customStyle="1" w:styleId="9B2E3596EED0CF4D9EA3DEA12929B62F">
    <w:name w:val="9B2E3596EED0CF4D9EA3DEA12929B62F"/>
    <w:rsid w:val="0045096F"/>
  </w:style>
  <w:style w:type="paragraph" w:customStyle="1" w:styleId="FCF847169E571C449DAE2B389210A297">
    <w:name w:val="FCF847169E571C449DAE2B389210A297"/>
    <w:rsid w:val="0045096F"/>
  </w:style>
  <w:style w:type="paragraph" w:customStyle="1" w:styleId="18273F6408A3B545A5FAB4A06B17453E">
    <w:name w:val="18273F6408A3B545A5FAB4A06B17453E"/>
    <w:rsid w:val="0045096F"/>
  </w:style>
  <w:style w:type="paragraph" w:customStyle="1" w:styleId="94C6A888FE24C740B4C2ADE3EC6E7977">
    <w:name w:val="94C6A888FE24C740B4C2ADE3EC6E7977"/>
    <w:rsid w:val="0045096F"/>
  </w:style>
  <w:style w:type="paragraph" w:customStyle="1" w:styleId="677E23EA03E950408C5F7F506A8A749C">
    <w:name w:val="677E23EA03E950408C5F7F506A8A749C"/>
    <w:rsid w:val="0045096F"/>
  </w:style>
  <w:style w:type="paragraph" w:customStyle="1" w:styleId="BC30BD4F8B1079439618BBCEDF2E0EBD">
    <w:name w:val="BC30BD4F8B1079439618BBCEDF2E0EBD"/>
    <w:rsid w:val="0045096F"/>
  </w:style>
  <w:style w:type="paragraph" w:customStyle="1" w:styleId="C0DE6FF00D58C14DA183850B92FF372C">
    <w:name w:val="C0DE6FF00D58C14DA183850B92FF372C"/>
    <w:rsid w:val="0045096F"/>
  </w:style>
  <w:style w:type="paragraph" w:customStyle="1" w:styleId="326C2741BD3BE441B67431B2A35F8C7C">
    <w:name w:val="326C2741BD3BE441B67431B2A35F8C7C"/>
    <w:rsid w:val="00450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Pages>
  <Words>607</Words>
  <Characters>3462</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2024-11-06T22:56:00Z</dcterms:created>
  <dcterms:modified xsi:type="dcterms:W3CDTF">2024-11-06T23:12:00Z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